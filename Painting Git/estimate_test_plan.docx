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963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4252"/>
        <w:gridCol w:w="3686"/>
        <w:gridCol w:w="2835"/>
        <w:gridCol w:w="821"/>
      </w:tblGrid>
      <w:tr w:rsidR="004306E8" w:rsidTr="00E8013E">
        <w:tc>
          <w:tcPr>
            <w:tcW w:w="959" w:type="dxa"/>
            <w:shd w:val="clear" w:color="auto" w:fill="EEECE1" w:themeFill="background2"/>
          </w:tcPr>
          <w:p w:rsidR="00FE1A5E" w:rsidRDefault="00FE1A5E">
            <w:r>
              <w:t>Test number</w:t>
            </w:r>
          </w:p>
        </w:tc>
        <w:tc>
          <w:tcPr>
            <w:tcW w:w="2410" w:type="dxa"/>
            <w:shd w:val="clear" w:color="auto" w:fill="EEECE1" w:themeFill="background2"/>
          </w:tcPr>
          <w:p w:rsidR="00FE1A5E" w:rsidRDefault="00FE1A5E">
            <w:r>
              <w:t>Description of test</w:t>
            </w:r>
          </w:p>
        </w:tc>
        <w:tc>
          <w:tcPr>
            <w:tcW w:w="4252" w:type="dxa"/>
            <w:shd w:val="clear" w:color="auto" w:fill="EEECE1" w:themeFill="background2"/>
          </w:tcPr>
          <w:p w:rsidR="00FE1A5E" w:rsidRDefault="00FE1A5E">
            <w:r>
              <w:t>Test data</w:t>
            </w:r>
          </w:p>
        </w:tc>
        <w:tc>
          <w:tcPr>
            <w:tcW w:w="3686" w:type="dxa"/>
            <w:shd w:val="clear" w:color="auto" w:fill="EEECE1" w:themeFill="background2"/>
          </w:tcPr>
          <w:p w:rsidR="00FE1A5E" w:rsidRDefault="00FE1A5E">
            <w:r>
              <w:t>Expected result</w:t>
            </w:r>
          </w:p>
        </w:tc>
        <w:tc>
          <w:tcPr>
            <w:tcW w:w="2835" w:type="dxa"/>
            <w:shd w:val="clear" w:color="auto" w:fill="EEECE1" w:themeFill="background2"/>
          </w:tcPr>
          <w:p w:rsidR="00FE1A5E" w:rsidRDefault="00FE1A5E">
            <w:r>
              <w:t>Actual result</w:t>
            </w:r>
          </w:p>
        </w:tc>
        <w:tc>
          <w:tcPr>
            <w:tcW w:w="821" w:type="dxa"/>
            <w:shd w:val="clear" w:color="auto" w:fill="EEECE1" w:themeFill="background2"/>
          </w:tcPr>
          <w:p w:rsidR="008A1442" w:rsidRDefault="00FE1A5E">
            <w:r>
              <w:t>Pass/</w:t>
            </w:r>
          </w:p>
          <w:p w:rsidR="00FE1A5E" w:rsidRDefault="00FE1A5E">
            <w:r>
              <w:t>Fail</w:t>
            </w:r>
          </w:p>
        </w:tc>
      </w:tr>
      <w:tr w:rsidR="00317DDD" w:rsidTr="00E8013E">
        <w:tc>
          <w:tcPr>
            <w:tcW w:w="959" w:type="dxa"/>
          </w:tcPr>
          <w:p w:rsidR="00FE1A5E" w:rsidRDefault="00897964">
            <w:r>
              <w:t>1</w:t>
            </w:r>
          </w:p>
        </w:tc>
        <w:tc>
          <w:tcPr>
            <w:tcW w:w="2410" w:type="dxa"/>
          </w:tcPr>
          <w:p w:rsidR="00FE1A5E" w:rsidRDefault="00897964" w:rsidP="00457DD6">
            <w:r>
              <w:t>Enter customer number</w:t>
            </w:r>
          </w:p>
        </w:tc>
        <w:tc>
          <w:tcPr>
            <w:tcW w:w="4252" w:type="dxa"/>
          </w:tcPr>
          <w:p w:rsidR="00FE1A5E" w:rsidRDefault="00897964">
            <w:r>
              <w:t>“C101”</w:t>
            </w:r>
          </w:p>
        </w:tc>
        <w:tc>
          <w:tcPr>
            <w:tcW w:w="3686" w:type="dxa"/>
          </w:tcPr>
          <w:p w:rsidR="00C55627" w:rsidRDefault="004A6778">
            <w:r>
              <w:t>Accept it</w:t>
            </w:r>
          </w:p>
        </w:tc>
        <w:tc>
          <w:tcPr>
            <w:tcW w:w="2835" w:type="dxa"/>
          </w:tcPr>
          <w:p w:rsidR="00083357" w:rsidRDefault="004A6778">
            <w:r>
              <w:t>Accepted and saved</w:t>
            </w:r>
          </w:p>
        </w:tc>
        <w:tc>
          <w:tcPr>
            <w:tcW w:w="821" w:type="dxa"/>
          </w:tcPr>
          <w:p w:rsidR="00FE1A5E" w:rsidRDefault="004A6778">
            <w:r>
              <w:t>Pass</w:t>
            </w:r>
          </w:p>
        </w:tc>
      </w:tr>
      <w:tr w:rsidR="00317DDD" w:rsidTr="00E8013E">
        <w:tc>
          <w:tcPr>
            <w:tcW w:w="959" w:type="dxa"/>
          </w:tcPr>
          <w:p w:rsidR="00FE1A5E" w:rsidRDefault="004A6778">
            <w:r>
              <w:t>2</w:t>
            </w:r>
          </w:p>
        </w:tc>
        <w:tc>
          <w:tcPr>
            <w:tcW w:w="2410" w:type="dxa"/>
          </w:tcPr>
          <w:p w:rsidR="00FE1A5E" w:rsidRDefault="004A6778">
            <w:r>
              <w:t xml:space="preserve">Enter customer number </w:t>
            </w:r>
          </w:p>
        </w:tc>
        <w:tc>
          <w:tcPr>
            <w:tcW w:w="4252" w:type="dxa"/>
          </w:tcPr>
          <w:p w:rsidR="00C55627" w:rsidRDefault="004A6778">
            <w:r>
              <w:t>“101”</w:t>
            </w:r>
          </w:p>
        </w:tc>
        <w:tc>
          <w:tcPr>
            <w:tcW w:w="3686" w:type="dxa"/>
          </w:tcPr>
          <w:p w:rsidR="00C55627" w:rsidRDefault="004A6778">
            <w:r>
              <w:t>Ask for correct input</w:t>
            </w:r>
          </w:p>
        </w:tc>
        <w:tc>
          <w:tcPr>
            <w:tcW w:w="2835" w:type="dxa"/>
          </w:tcPr>
          <w:p w:rsidR="00083357" w:rsidRDefault="004A6778">
            <w:r>
              <w:t xml:space="preserve">Accepted and saved </w:t>
            </w:r>
          </w:p>
        </w:tc>
        <w:tc>
          <w:tcPr>
            <w:tcW w:w="821" w:type="dxa"/>
          </w:tcPr>
          <w:p w:rsidR="00FE1A5E" w:rsidRDefault="004A6778">
            <w:r>
              <w:t>Fail</w:t>
            </w:r>
          </w:p>
        </w:tc>
      </w:tr>
      <w:tr w:rsidR="00317DDD" w:rsidTr="00E8013E">
        <w:tc>
          <w:tcPr>
            <w:tcW w:w="959" w:type="dxa"/>
          </w:tcPr>
          <w:p w:rsidR="00FE1A5E" w:rsidRDefault="004A6778">
            <w:r>
              <w:t>3</w:t>
            </w:r>
          </w:p>
        </w:tc>
        <w:tc>
          <w:tcPr>
            <w:tcW w:w="2410" w:type="dxa"/>
          </w:tcPr>
          <w:p w:rsidR="00FE1A5E" w:rsidRDefault="004A6778">
            <w:r>
              <w:t>Enter customer number</w:t>
            </w:r>
          </w:p>
        </w:tc>
        <w:tc>
          <w:tcPr>
            <w:tcW w:w="4252" w:type="dxa"/>
          </w:tcPr>
          <w:p w:rsidR="004306E8" w:rsidRDefault="004A6778">
            <w:r>
              <w:t>“C”</w:t>
            </w:r>
          </w:p>
        </w:tc>
        <w:tc>
          <w:tcPr>
            <w:tcW w:w="3686" w:type="dxa"/>
          </w:tcPr>
          <w:p w:rsidR="00FE1A5E" w:rsidRDefault="004A6778" w:rsidP="004A6778">
            <w:r>
              <w:t xml:space="preserve">Ask for correct input </w:t>
            </w:r>
          </w:p>
        </w:tc>
        <w:tc>
          <w:tcPr>
            <w:tcW w:w="2835" w:type="dxa"/>
          </w:tcPr>
          <w:p w:rsidR="00083357" w:rsidRDefault="004A6778" w:rsidP="00317DDD">
            <w:r>
              <w:t>Accepted and saved</w:t>
            </w:r>
          </w:p>
        </w:tc>
        <w:tc>
          <w:tcPr>
            <w:tcW w:w="821" w:type="dxa"/>
          </w:tcPr>
          <w:p w:rsidR="00FE1A5E" w:rsidRDefault="004A6778">
            <w:r>
              <w:t>Fail</w:t>
            </w:r>
          </w:p>
        </w:tc>
      </w:tr>
      <w:tr w:rsidR="00317DDD" w:rsidTr="00E8013E">
        <w:tc>
          <w:tcPr>
            <w:tcW w:w="959" w:type="dxa"/>
          </w:tcPr>
          <w:p w:rsidR="00FE1A5E" w:rsidRDefault="004A6778">
            <w:r>
              <w:t>4</w:t>
            </w:r>
          </w:p>
        </w:tc>
        <w:tc>
          <w:tcPr>
            <w:tcW w:w="2410" w:type="dxa"/>
          </w:tcPr>
          <w:p w:rsidR="00D0587B" w:rsidRDefault="004A6778">
            <w:r>
              <w:t>Ask how many rooms need painting</w:t>
            </w:r>
          </w:p>
        </w:tc>
        <w:tc>
          <w:tcPr>
            <w:tcW w:w="4252" w:type="dxa"/>
          </w:tcPr>
          <w:p w:rsidR="00587A69" w:rsidRPr="00D0587B" w:rsidRDefault="004A6778" w:rsidP="00D0587B">
            <w:r>
              <w:t>“1”</w:t>
            </w:r>
          </w:p>
        </w:tc>
        <w:tc>
          <w:tcPr>
            <w:tcW w:w="3686" w:type="dxa"/>
          </w:tcPr>
          <w:p w:rsidR="00C55627" w:rsidRDefault="004A6778" w:rsidP="006D0CD9">
            <w:r>
              <w:t>Accept it and save</w:t>
            </w:r>
          </w:p>
        </w:tc>
        <w:tc>
          <w:tcPr>
            <w:tcW w:w="2835" w:type="dxa"/>
          </w:tcPr>
          <w:p w:rsidR="00083357" w:rsidRDefault="004A6778" w:rsidP="00BE7FE4">
            <w:r>
              <w:t>Accepted and saved</w:t>
            </w:r>
          </w:p>
        </w:tc>
        <w:tc>
          <w:tcPr>
            <w:tcW w:w="821" w:type="dxa"/>
          </w:tcPr>
          <w:p w:rsidR="00FE1A5E" w:rsidRDefault="004A6778">
            <w:r>
              <w:t>Pass</w:t>
            </w:r>
          </w:p>
        </w:tc>
      </w:tr>
      <w:tr w:rsidR="00317DDD" w:rsidTr="00E8013E">
        <w:tc>
          <w:tcPr>
            <w:tcW w:w="959" w:type="dxa"/>
          </w:tcPr>
          <w:p w:rsidR="00FE1A5E" w:rsidRDefault="004A6778">
            <w:r>
              <w:t>5</w:t>
            </w:r>
          </w:p>
        </w:tc>
        <w:tc>
          <w:tcPr>
            <w:tcW w:w="2410" w:type="dxa"/>
          </w:tcPr>
          <w:p w:rsidR="00FE1A5E" w:rsidRDefault="004A6778">
            <w:r>
              <w:t>Ask how many rooms need painting</w:t>
            </w:r>
          </w:p>
        </w:tc>
        <w:tc>
          <w:tcPr>
            <w:tcW w:w="4252" w:type="dxa"/>
          </w:tcPr>
          <w:p w:rsidR="00FE1A5E" w:rsidRDefault="004A6778">
            <w:r>
              <w:t>“one”</w:t>
            </w:r>
          </w:p>
        </w:tc>
        <w:tc>
          <w:tcPr>
            <w:tcW w:w="3686" w:type="dxa"/>
          </w:tcPr>
          <w:p w:rsidR="00C55627" w:rsidRDefault="004A6778">
            <w:r>
              <w:t>Error</w:t>
            </w:r>
          </w:p>
        </w:tc>
        <w:tc>
          <w:tcPr>
            <w:tcW w:w="2835" w:type="dxa"/>
          </w:tcPr>
          <w:p w:rsidR="00083357" w:rsidRDefault="004A6778">
            <w:r>
              <w:t>Error</w:t>
            </w:r>
          </w:p>
        </w:tc>
        <w:tc>
          <w:tcPr>
            <w:tcW w:w="821" w:type="dxa"/>
          </w:tcPr>
          <w:p w:rsidR="00FE1A5E" w:rsidRDefault="004A6778">
            <w:r>
              <w:t>pass</w:t>
            </w:r>
          </w:p>
        </w:tc>
      </w:tr>
      <w:tr w:rsidR="00D0587B" w:rsidTr="00E8013E">
        <w:tc>
          <w:tcPr>
            <w:tcW w:w="959" w:type="dxa"/>
          </w:tcPr>
          <w:p w:rsidR="00D0587B" w:rsidRDefault="004A6778">
            <w:r>
              <w:t>6</w:t>
            </w:r>
          </w:p>
        </w:tc>
        <w:tc>
          <w:tcPr>
            <w:tcW w:w="2410" w:type="dxa"/>
          </w:tcPr>
          <w:p w:rsidR="00D0587B" w:rsidRDefault="004A6778">
            <w:r>
              <w:t>Enter the name of the room</w:t>
            </w:r>
          </w:p>
        </w:tc>
        <w:tc>
          <w:tcPr>
            <w:tcW w:w="4252" w:type="dxa"/>
          </w:tcPr>
          <w:p w:rsidR="00CA7718" w:rsidRDefault="004A6778">
            <w:r>
              <w:t>“room1”</w:t>
            </w:r>
          </w:p>
        </w:tc>
        <w:tc>
          <w:tcPr>
            <w:tcW w:w="3686" w:type="dxa"/>
          </w:tcPr>
          <w:p w:rsidR="00D0587B" w:rsidRDefault="004A6778">
            <w:r>
              <w:t>Accept it and save</w:t>
            </w:r>
          </w:p>
        </w:tc>
        <w:tc>
          <w:tcPr>
            <w:tcW w:w="2835" w:type="dxa"/>
          </w:tcPr>
          <w:p w:rsidR="00D0587B" w:rsidRDefault="004A6778">
            <w:r>
              <w:t>Accepted and saved</w:t>
            </w:r>
          </w:p>
          <w:p w:rsidR="00083357" w:rsidRDefault="00083357"/>
        </w:tc>
        <w:tc>
          <w:tcPr>
            <w:tcW w:w="821" w:type="dxa"/>
          </w:tcPr>
          <w:p w:rsidR="00D0587B" w:rsidRDefault="004A6778">
            <w:r>
              <w:t>Pass</w:t>
            </w:r>
          </w:p>
        </w:tc>
      </w:tr>
      <w:tr w:rsidR="00D0587B" w:rsidTr="00E8013E">
        <w:tc>
          <w:tcPr>
            <w:tcW w:w="959" w:type="dxa"/>
          </w:tcPr>
          <w:p w:rsidR="00D0587B" w:rsidRDefault="004A6778">
            <w:r>
              <w:t>7</w:t>
            </w:r>
          </w:p>
        </w:tc>
        <w:tc>
          <w:tcPr>
            <w:tcW w:w="2410" w:type="dxa"/>
          </w:tcPr>
          <w:p w:rsidR="00D0587B" w:rsidRDefault="004A6778">
            <w:r>
              <w:t>Enter the name of the room</w:t>
            </w:r>
          </w:p>
        </w:tc>
        <w:tc>
          <w:tcPr>
            <w:tcW w:w="4252" w:type="dxa"/>
          </w:tcPr>
          <w:p w:rsidR="00D0587B" w:rsidRDefault="004A6778">
            <w:r>
              <w:t>“1”</w:t>
            </w:r>
          </w:p>
        </w:tc>
        <w:tc>
          <w:tcPr>
            <w:tcW w:w="3686" w:type="dxa"/>
          </w:tcPr>
          <w:p w:rsidR="00D0587B" w:rsidRDefault="00CA37C3">
            <w:r>
              <w:t>Accept it and save</w:t>
            </w:r>
          </w:p>
        </w:tc>
        <w:tc>
          <w:tcPr>
            <w:tcW w:w="2835" w:type="dxa"/>
          </w:tcPr>
          <w:p w:rsidR="00D0587B" w:rsidRDefault="004A6778">
            <w:r>
              <w:t>Accepted and saved</w:t>
            </w:r>
          </w:p>
          <w:p w:rsidR="00083357" w:rsidRDefault="00083357"/>
        </w:tc>
        <w:tc>
          <w:tcPr>
            <w:tcW w:w="821" w:type="dxa"/>
          </w:tcPr>
          <w:p w:rsidR="00D0587B" w:rsidRDefault="004A6778">
            <w:r>
              <w:t>Pass</w:t>
            </w:r>
          </w:p>
        </w:tc>
      </w:tr>
      <w:tr w:rsidR="00D0587B" w:rsidTr="00E8013E">
        <w:tc>
          <w:tcPr>
            <w:tcW w:w="959" w:type="dxa"/>
          </w:tcPr>
          <w:p w:rsidR="00D0587B" w:rsidRDefault="004A6778">
            <w:r>
              <w:t>8</w:t>
            </w:r>
          </w:p>
        </w:tc>
        <w:tc>
          <w:tcPr>
            <w:tcW w:w="2410" w:type="dxa"/>
          </w:tcPr>
          <w:p w:rsidR="00D0587B" w:rsidRDefault="004A6778">
            <w:r>
              <w:t>Ask if there is wallpaper in the room</w:t>
            </w:r>
          </w:p>
        </w:tc>
        <w:tc>
          <w:tcPr>
            <w:tcW w:w="4252" w:type="dxa"/>
          </w:tcPr>
          <w:p w:rsidR="00CA7718" w:rsidRDefault="004A6778">
            <w:r>
              <w:t>“Y”</w:t>
            </w:r>
          </w:p>
        </w:tc>
        <w:tc>
          <w:tcPr>
            <w:tcW w:w="3686" w:type="dxa"/>
          </w:tcPr>
          <w:p w:rsidR="0048606E" w:rsidRDefault="00CA37C3">
            <w:r>
              <w:t>Accept and add 70 to the price</w:t>
            </w:r>
          </w:p>
        </w:tc>
        <w:tc>
          <w:tcPr>
            <w:tcW w:w="2835" w:type="dxa"/>
          </w:tcPr>
          <w:p w:rsidR="00BD1921" w:rsidRDefault="00CA37C3">
            <w:pPr>
              <w:rPr>
                <w:color w:val="0070C0"/>
              </w:rPr>
            </w:pPr>
            <w:r>
              <w:rPr>
                <w:color w:val="0070C0"/>
              </w:rPr>
              <w:t>Accepted and 70 added to the price</w:t>
            </w:r>
          </w:p>
          <w:p w:rsidR="00083357" w:rsidRPr="00BD1921" w:rsidRDefault="00083357">
            <w:pPr>
              <w:rPr>
                <w:color w:val="0070C0"/>
              </w:rPr>
            </w:pPr>
          </w:p>
        </w:tc>
        <w:tc>
          <w:tcPr>
            <w:tcW w:w="821" w:type="dxa"/>
          </w:tcPr>
          <w:p w:rsidR="00D0587B" w:rsidRDefault="00CA37C3">
            <w:r>
              <w:t>Pass</w:t>
            </w:r>
          </w:p>
        </w:tc>
      </w:tr>
      <w:tr w:rsidR="00CA37C3" w:rsidTr="00E8013E">
        <w:tc>
          <w:tcPr>
            <w:tcW w:w="959" w:type="dxa"/>
          </w:tcPr>
          <w:p w:rsidR="00CA37C3" w:rsidRDefault="00CA37C3">
            <w:r>
              <w:t>9</w:t>
            </w:r>
          </w:p>
        </w:tc>
        <w:tc>
          <w:tcPr>
            <w:tcW w:w="2410" w:type="dxa"/>
          </w:tcPr>
          <w:p w:rsidR="00CA37C3" w:rsidRDefault="00CA37C3">
            <w:r>
              <w:t>Ask if there is wallpaper in the room</w:t>
            </w:r>
          </w:p>
        </w:tc>
        <w:tc>
          <w:tcPr>
            <w:tcW w:w="4252" w:type="dxa"/>
          </w:tcPr>
          <w:p w:rsidR="00CA37C3" w:rsidRDefault="00CA37C3">
            <w:r>
              <w:t>“yes”</w:t>
            </w:r>
          </w:p>
        </w:tc>
        <w:tc>
          <w:tcPr>
            <w:tcW w:w="3686" w:type="dxa"/>
          </w:tcPr>
          <w:p w:rsidR="00CA37C3" w:rsidRDefault="00CA37C3">
            <w:r>
              <w:t>Accept and add 70 to the price</w:t>
            </w:r>
          </w:p>
        </w:tc>
        <w:tc>
          <w:tcPr>
            <w:tcW w:w="2835" w:type="dxa"/>
          </w:tcPr>
          <w:p w:rsidR="00CA37C3" w:rsidRDefault="00CA37C3">
            <w:pPr>
              <w:rPr>
                <w:color w:val="0070C0"/>
              </w:rPr>
            </w:pPr>
            <w:r>
              <w:rPr>
                <w:color w:val="0070C0"/>
              </w:rPr>
              <w:t>Accepted and 70 added to the price</w:t>
            </w:r>
          </w:p>
        </w:tc>
        <w:tc>
          <w:tcPr>
            <w:tcW w:w="821" w:type="dxa"/>
          </w:tcPr>
          <w:p w:rsidR="00CA37C3" w:rsidRDefault="00CA37C3">
            <w:r>
              <w:t>Pass</w:t>
            </w:r>
          </w:p>
        </w:tc>
      </w:tr>
      <w:tr w:rsidR="00CA37C3" w:rsidTr="00E8013E">
        <w:tc>
          <w:tcPr>
            <w:tcW w:w="959" w:type="dxa"/>
          </w:tcPr>
          <w:p w:rsidR="00CA37C3" w:rsidRDefault="00CA37C3">
            <w:r>
              <w:t>10</w:t>
            </w:r>
          </w:p>
        </w:tc>
        <w:tc>
          <w:tcPr>
            <w:tcW w:w="2410" w:type="dxa"/>
          </w:tcPr>
          <w:p w:rsidR="00CA37C3" w:rsidRDefault="00CA37C3">
            <w:r>
              <w:t>Ask if there is wallpaper in the room</w:t>
            </w:r>
          </w:p>
        </w:tc>
        <w:tc>
          <w:tcPr>
            <w:tcW w:w="4252" w:type="dxa"/>
          </w:tcPr>
          <w:p w:rsidR="00CA37C3" w:rsidRDefault="00CA37C3">
            <w:r>
              <w:t>“N”</w:t>
            </w:r>
          </w:p>
        </w:tc>
        <w:tc>
          <w:tcPr>
            <w:tcW w:w="3686" w:type="dxa"/>
          </w:tcPr>
          <w:p w:rsidR="00CA37C3" w:rsidRDefault="00CA37C3">
            <w:r>
              <w:t>Accept it and move on</w:t>
            </w:r>
          </w:p>
        </w:tc>
        <w:tc>
          <w:tcPr>
            <w:tcW w:w="2835" w:type="dxa"/>
          </w:tcPr>
          <w:p w:rsidR="00CA37C3" w:rsidRDefault="00CA37C3">
            <w:pPr>
              <w:rPr>
                <w:color w:val="0070C0"/>
              </w:rPr>
            </w:pPr>
            <w:r>
              <w:rPr>
                <w:color w:val="0070C0"/>
              </w:rPr>
              <w:t>Accepted and moved on</w:t>
            </w:r>
          </w:p>
        </w:tc>
        <w:tc>
          <w:tcPr>
            <w:tcW w:w="821" w:type="dxa"/>
          </w:tcPr>
          <w:p w:rsidR="00CA37C3" w:rsidRDefault="00CA37C3">
            <w:r>
              <w:t>Pass</w:t>
            </w:r>
          </w:p>
        </w:tc>
      </w:tr>
      <w:tr w:rsidR="00CA37C3" w:rsidTr="00E8013E">
        <w:tc>
          <w:tcPr>
            <w:tcW w:w="959" w:type="dxa"/>
          </w:tcPr>
          <w:p w:rsidR="00CA37C3" w:rsidRDefault="00CA37C3">
            <w:r>
              <w:t>11</w:t>
            </w:r>
          </w:p>
        </w:tc>
        <w:tc>
          <w:tcPr>
            <w:tcW w:w="2410" w:type="dxa"/>
          </w:tcPr>
          <w:p w:rsidR="00CA37C3" w:rsidRDefault="00CA37C3">
            <w:r>
              <w:t>Ask if there is wallpaper in the room</w:t>
            </w:r>
          </w:p>
        </w:tc>
        <w:tc>
          <w:tcPr>
            <w:tcW w:w="4252" w:type="dxa"/>
          </w:tcPr>
          <w:p w:rsidR="00CA37C3" w:rsidRDefault="00CA37C3">
            <w:r>
              <w:t>“No”</w:t>
            </w:r>
          </w:p>
        </w:tc>
        <w:tc>
          <w:tcPr>
            <w:tcW w:w="3686" w:type="dxa"/>
          </w:tcPr>
          <w:p w:rsidR="00CA37C3" w:rsidRDefault="00CA37C3">
            <w:r>
              <w:t>Accept it and move on</w:t>
            </w:r>
          </w:p>
        </w:tc>
        <w:tc>
          <w:tcPr>
            <w:tcW w:w="2835" w:type="dxa"/>
          </w:tcPr>
          <w:p w:rsidR="00CA37C3" w:rsidRDefault="00CA37C3">
            <w:pPr>
              <w:rPr>
                <w:color w:val="0070C0"/>
              </w:rPr>
            </w:pPr>
            <w:r>
              <w:rPr>
                <w:color w:val="0070C0"/>
              </w:rPr>
              <w:t>Accepted and moved on</w:t>
            </w:r>
          </w:p>
        </w:tc>
        <w:tc>
          <w:tcPr>
            <w:tcW w:w="821" w:type="dxa"/>
          </w:tcPr>
          <w:p w:rsidR="00CA37C3" w:rsidRDefault="00CA37C3">
            <w:r>
              <w:t>Pass</w:t>
            </w:r>
          </w:p>
        </w:tc>
      </w:tr>
      <w:tr w:rsidR="00CA37C3" w:rsidTr="00E8013E">
        <w:tc>
          <w:tcPr>
            <w:tcW w:w="959" w:type="dxa"/>
          </w:tcPr>
          <w:p w:rsidR="00CA37C3" w:rsidRDefault="00CA37C3">
            <w:r>
              <w:t>12</w:t>
            </w:r>
          </w:p>
        </w:tc>
        <w:tc>
          <w:tcPr>
            <w:tcW w:w="2410" w:type="dxa"/>
          </w:tcPr>
          <w:p w:rsidR="00CA37C3" w:rsidRDefault="00CA37C3">
            <w:r>
              <w:t>Enter the number walls in the room</w:t>
            </w:r>
          </w:p>
        </w:tc>
        <w:tc>
          <w:tcPr>
            <w:tcW w:w="4252" w:type="dxa"/>
          </w:tcPr>
          <w:p w:rsidR="00CA37C3" w:rsidRDefault="00CA37C3">
            <w:r>
              <w:t>“2”</w:t>
            </w:r>
          </w:p>
        </w:tc>
        <w:tc>
          <w:tcPr>
            <w:tcW w:w="3686" w:type="dxa"/>
          </w:tcPr>
          <w:p w:rsidR="00CA37C3" w:rsidRDefault="00CA37C3">
            <w:r>
              <w:t>Accept it and save</w:t>
            </w:r>
          </w:p>
        </w:tc>
        <w:tc>
          <w:tcPr>
            <w:tcW w:w="2835" w:type="dxa"/>
          </w:tcPr>
          <w:p w:rsidR="00CA37C3" w:rsidRDefault="00CA37C3" w:rsidP="00CA37C3">
            <w:r>
              <w:t>Accepted and saved</w:t>
            </w:r>
          </w:p>
          <w:p w:rsidR="00CA37C3" w:rsidRDefault="00CA37C3">
            <w:pPr>
              <w:rPr>
                <w:color w:val="0070C0"/>
              </w:rPr>
            </w:pPr>
          </w:p>
        </w:tc>
        <w:tc>
          <w:tcPr>
            <w:tcW w:w="821" w:type="dxa"/>
          </w:tcPr>
          <w:p w:rsidR="00CA37C3" w:rsidRDefault="00CA37C3">
            <w:r>
              <w:t>pass</w:t>
            </w:r>
          </w:p>
        </w:tc>
      </w:tr>
      <w:tr w:rsidR="00CA37C3" w:rsidTr="00E8013E">
        <w:trPr>
          <w:trHeight w:val="651"/>
        </w:trPr>
        <w:tc>
          <w:tcPr>
            <w:tcW w:w="959" w:type="dxa"/>
          </w:tcPr>
          <w:p w:rsidR="00CA37C3" w:rsidRDefault="00CA37C3">
            <w:r>
              <w:t>13</w:t>
            </w:r>
          </w:p>
        </w:tc>
        <w:tc>
          <w:tcPr>
            <w:tcW w:w="2410" w:type="dxa"/>
          </w:tcPr>
          <w:p w:rsidR="00CA37C3" w:rsidRDefault="00CA37C3">
            <w:r>
              <w:t>Enter the number of walls in the room</w:t>
            </w:r>
          </w:p>
        </w:tc>
        <w:tc>
          <w:tcPr>
            <w:tcW w:w="4252" w:type="dxa"/>
          </w:tcPr>
          <w:p w:rsidR="00CA37C3" w:rsidRDefault="00CA37C3">
            <w:r>
              <w:t>“two”</w:t>
            </w:r>
          </w:p>
        </w:tc>
        <w:tc>
          <w:tcPr>
            <w:tcW w:w="3686" w:type="dxa"/>
          </w:tcPr>
          <w:p w:rsidR="00CA37C3" w:rsidRDefault="00CA37C3">
            <w:r>
              <w:t>Error</w:t>
            </w:r>
          </w:p>
        </w:tc>
        <w:tc>
          <w:tcPr>
            <w:tcW w:w="2835" w:type="dxa"/>
          </w:tcPr>
          <w:p w:rsidR="00CA37C3" w:rsidRDefault="00CA37C3" w:rsidP="00CA37C3">
            <w:r>
              <w:t>Error</w:t>
            </w:r>
          </w:p>
        </w:tc>
        <w:tc>
          <w:tcPr>
            <w:tcW w:w="821" w:type="dxa"/>
          </w:tcPr>
          <w:p w:rsidR="00CA37C3" w:rsidRDefault="00CA37C3">
            <w:r>
              <w:t>Pass</w:t>
            </w:r>
          </w:p>
        </w:tc>
      </w:tr>
      <w:tr w:rsidR="00CA37C3" w:rsidTr="00E8013E">
        <w:tc>
          <w:tcPr>
            <w:tcW w:w="959" w:type="dxa"/>
          </w:tcPr>
          <w:p w:rsidR="00CA37C3" w:rsidRDefault="00CA37C3" w:rsidP="00E8013E">
            <w:r>
              <w:t>14</w:t>
            </w:r>
          </w:p>
        </w:tc>
        <w:tc>
          <w:tcPr>
            <w:tcW w:w="2410" w:type="dxa"/>
          </w:tcPr>
          <w:p w:rsidR="00CA37C3" w:rsidRDefault="00CA37C3" w:rsidP="00CA37C3">
            <w:r>
              <w:t>Enter the name of the room</w:t>
            </w:r>
          </w:p>
        </w:tc>
        <w:tc>
          <w:tcPr>
            <w:tcW w:w="4252" w:type="dxa"/>
          </w:tcPr>
          <w:p w:rsidR="00CA37C3" w:rsidRDefault="00CA37C3" w:rsidP="00E8013E">
            <w:r>
              <w:t>“room2”</w:t>
            </w:r>
          </w:p>
        </w:tc>
        <w:tc>
          <w:tcPr>
            <w:tcW w:w="3686" w:type="dxa"/>
          </w:tcPr>
          <w:p w:rsidR="00CA37C3" w:rsidRDefault="00CA37C3" w:rsidP="00E8013E">
            <w:r>
              <w:t>Accept it and save</w:t>
            </w:r>
          </w:p>
        </w:tc>
        <w:tc>
          <w:tcPr>
            <w:tcW w:w="2835" w:type="dxa"/>
          </w:tcPr>
          <w:p w:rsidR="00CA37C3" w:rsidRDefault="00CA37C3" w:rsidP="00E8013E">
            <w:r>
              <w:t>Accepted and saved</w:t>
            </w:r>
          </w:p>
          <w:p w:rsidR="00CA37C3" w:rsidRDefault="00CA37C3" w:rsidP="00E8013E"/>
        </w:tc>
        <w:tc>
          <w:tcPr>
            <w:tcW w:w="821" w:type="dxa"/>
          </w:tcPr>
          <w:p w:rsidR="00CA37C3" w:rsidRDefault="00CA37C3" w:rsidP="00E8013E">
            <w:r>
              <w:t>Pass</w:t>
            </w:r>
          </w:p>
        </w:tc>
      </w:tr>
      <w:tr w:rsidR="00CA37C3" w:rsidTr="00E8013E">
        <w:tc>
          <w:tcPr>
            <w:tcW w:w="959" w:type="dxa"/>
          </w:tcPr>
          <w:p w:rsidR="00CA37C3" w:rsidRDefault="00CA37C3" w:rsidP="00E8013E">
            <w:r>
              <w:t>15</w:t>
            </w:r>
          </w:p>
        </w:tc>
        <w:tc>
          <w:tcPr>
            <w:tcW w:w="2410" w:type="dxa"/>
          </w:tcPr>
          <w:p w:rsidR="00CA37C3" w:rsidRDefault="00CA37C3" w:rsidP="00E8013E">
            <w:r>
              <w:t>Enter the name of the room</w:t>
            </w:r>
          </w:p>
        </w:tc>
        <w:tc>
          <w:tcPr>
            <w:tcW w:w="4252" w:type="dxa"/>
          </w:tcPr>
          <w:p w:rsidR="00CA37C3" w:rsidRDefault="00CA37C3" w:rsidP="00CA37C3">
            <w:r>
              <w:t>“2”</w:t>
            </w:r>
          </w:p>
        </w:tc>
        <w:tc>
          <w:tcPr>
            <w:tcW w:w="3686" w:type="dxa"/>
          </w:tcPr>
          <w:p w:rsidR="00CA37C3" w:rsidRDefault="00CA37C3" w:rsidP="00E8013E">
            <w:r>
              <w:t>Accept it and save</w:t>
            </w:r>
          </w:p>
        </w:tc>
        <w:tc>
          <w:tcPr>
            <w:tcW w:w="2835" w:type="dxa"/>
          </w:tcPr>
          <w:p w:rsidR="00CA37C3" w:rsidRDefault="00CA37C3" w:rsidP="00E8013E">
            <w:r>
              <w:t>Accepted and saved</w:t>
            </w:r>
          </w:p>
          <w:p w:rsidR="00CA37C3" w:rsidRDefault="00CA37C3" w:rsidP="00E8013E"/>
        </w:tc>
        <w:tc>
          <w:tcPr>
            <w:tcW w:w="821" w:type="dxa"/>
          </w:tcPr>
          <w:p w:rsidR="00CA37C3" w:rsidRDefault="00CA37C3" w:rsidP="00E8013E">
            <w:r>
              <w:t>Pass</w:t>
            </w:r>
          </w:p>
          <w:p w:rsidR="00CA37C3" w:rsidRDefault="00CA37C3" w:rsidP="00E8013E"/>
        </w:tc>
      </w:tr>
      <w:tr w:rsidR="00F0365E" w:rsidTr="00E8013E">
        <w:tc>
          <w:tcPr>
            <w:tcW w:w="959" w:type="dxa"/>
          </w:tcPr>
          <w:p w:rsidR="00F0365E" w:rsidRDefault="00F0365E" w:rsidP="00E8013E">
            <w:r>
              <w:t>16</w:t>
            </w:r>
          </w:p>
        </w:tc>
        <w:tc>
          <w:tcPr>
            <w:tcW w:w="2410" w:type="dxa"/>
          </w:tcPr>
          <w:p w:rsidR="00F0365E" w:rsidRDefault="00F0365E" w:rsidP="00E8013E">
            <w:r>
              <w:t>Ask if there is wallpaper in the room</w:t>
            </w:r>
          </w:p>
        </w:tc>
        <w:tc>
          <w:tcPr>
            <w:tcW w:w="4252" w:type="dxa"/>
          </w:tcPr>
          <w:p w:rsidR="00F0365E" w:rsidRDefault="00F0365E" w:rsidP="00E8013E">
            <w:r>
              <w:t>“Y”</w:t>
            </w:r>
          </w:p>
        </w:tc>
        <w:tc>
          <w:tcPr>
            <w:tcW w:w="3686" w:type="dxa"/>
          </w:tcPr>
          <w:p w:rsidR="00F0365E" w:rsidRDefault="00F0365E" w:rsidP="00E8013E">
            <w:r>
              <w:t>Accept and add 70 to the price</w:t>
            </w:r>
          </w:p>
        </w:tc>
        <w:tc>
          <w:tcPr>
            <w:tcW w:w="2835" w:type="dxa"/>
          </w:tcPr>
          <w:p w:rsidR="00F0365E" w:rsidRDefault="00F0365E" w:rsidP="00E8013E">
            <w:pPr>
              <w:rPr>
                <w:color w:val="0070C0"/>
              </w:rPr>
            </w:pPr>
            <w:r>
              <w:rPr>
                <w:color w:val="0070C0"/>
              </w:rPr>
              <w:t>Accepted and 70 added to the price</w:t>
            </w:r>
          </w:p>
          <w:p w:rsidR="00F0365E" w:rsidRPr="00BD1921" w:rsidRDefault="00F0365E" w:rsidP="00E8013E">
            <w:pPr>
              <w:rPr>
                <w:color w:val="0070C0"/>
              </w:rPr>
            </w:pPr>
          </w:p>
        </w:tc>
        <w:tc>
          <w:tcPr>
            <w:tcW w:w="821" w:type="dxa"/>
          </w:tcPr>
          <w:p w:rsidR="00F0365E" w:rsidRDefault="00F0365E" w:rsidP="00E8013E">
            <w:r>
              <w:lastRenderedPageBreak/>
              <w:t>Pass</w:t>
            </w:r>
          </w:p>
        </w:tc>
      </w:tr>
      <w:tr w:rsidR="00F0365E" w:rsidTr="00E8013E">
        <w:tc>
          <w:tcPr>
            <w:tcW w:w="959" w:type="dxa"/>
          </w:tcPr>
          <w:p w:rsidR="00F0365E" w:rsidRDefault="00F0365E" w:rsidP="00E8013E">
            <w:r>
              <w:lastRenderedPageBreak/>
              <w:t>17</w:t>
            </w:r>
          </w:p>
        </w:tc>
        <w:tc>
          <w:tcPr>
            <w:tcW w:w="2410" w:type="dxa"/>
          </w:tcPr>
          <w:p w:rsidR="00F0365E" w:rsidRDefault="00F0365E" w:rsidP="00E8013E">
            <w:r>
              <w:t>Ask if there is wallpaper in the room</w:t>
            </w:r>
          </w:p>
        </w:tc>
        <w:tc>
          <w:tcPr>
            <w:tcW w:w="4252" w:type="dxa"/>
          </w:tcPr>
          <w:p w:rsidR="00F0365E" w:rsidRDefault="00F0365E" w:rsidP="00E8013E">
            <w:r>
              <w:t>“yes”</w:t>
            </w:r>
          </w:p>
        </w:tc>
        <w:tc>
          <w:tcPr>
            <w:tcW w:w="3686" w:type="dxa"/>
          </w:tcPr>
          <w:p w:rsidR="00F0365E" w:rsidRDefault="00F0365E" w:rsidP="00E8013E">
            <w:r>
              <w:t>Accept and add 70 to the price</w:t>
            </w:r>
          </w:p>
        </w:tc>
        <w:tc>
          <w:tcPr>
            <w:tcW w:w="2835" w:type="dxa"/>
          </w:tcPr>
          <w:p w:rsidR="00F0365E" w:rsidRDefault="00F0365E" w:rsidP="00E8013E">
            <w:pPr>
              <w:rPr>
                <w:color w:val="0070C0"/>
              </w:rPr>
            </w:pPr>
            <w:r>
              <w:rPr>
                <w:color w:val="0070C0"/>
              </w:rPr>
              <w:t>Accepted and 70 added to the price</w:t>
            </w:r>
          </w:p>
        </w:tc>
        <w:tc>
          <w:tcPr>
            <w:tcW w:w="821" w:type="dxa"/>
          </w:tcPr>
          <w:p w:rsidR="00F0365E" w:rsidRDefault="00F0365E" w:rsidP="00E8013E">
            <w:r>
              <w:t>Pass</w:t>
            </w:r>
          </w:p>
        </w:tc>
      </w:tr>
      <w:tr w:rsidR="00F0365E" w:rsidTr="00E8013E">
        <w:tc>
          <w:tcPr>
            <w:tcW w:w="959" w:type="dxa"/>
          </w:tcPr>
          <w:p w:rsidR="00F0365E" w:rsidRDefault="00F0365E" w:rsidP="00E8013E">
            <w:r>
              <w:t>18</w:t>
            </w:r>
          </w:p>
        </w:tc>
        <w:tc>
          <w:tcPr>
            <w:tcW w:w="2410" w:type="dxa"/>
          </w:tcPr>
          <w:p w:rsidR="00F0365E" w:rsidRDefault="00F0365E" w:rsidP="00E8013E">
            <w:r>
              <w:t>Ask if there is wallpaper in the room</w:t>
            </w:r>
          </w:p>
        </w:tc>
        <w:tc>
          <w:tcPr>
            <w:tcW w:w="4252" w:type="dxa"/>
          </w:tcPr>
          <w:p w:rsidR="00F0365E" w:rsidRDefault="00F0365E" w:rsidP="00E8013E">
            <w:r>
              <w:t>“N”</w:t>
            </w:r>
          </w:p>
        </w:tc>
        <w:tc>
          <w:tcPr>
            <w:tcW w:w="3686" w:type="dxa"/>
          </w:tcPr>
          <w:p w:rsidR="00F0365E" w:rsidRDefault="00F0365E" w:rsidP="00E8013E">
            <w:r>
              <w:t>Accept it and move on</w:t>
            </w:r>
          </w:p>
        </w:tc>
        <w:tc>
          <w:tcPr>
            <w:tcW w:w="2835" w:type="dxa"/>
          </w:tcPr>
          <w:p w:rsidR="00F0365E" w:rsidRDefault="00F0365E" w:rsidP="00E8013E">
            <w:pPr>
              <w:rPr>
                <w:color w:val="0070C0"/>
              </w:rPr>
            </w:pPr>
            <w:r>
              <w:rPr>
                <w:color w:val="0070C0"/>
              </w:rPr>
              <w:t>Accepted and moved on</w:t>
            </w:r>
          </w:p>
        </w:tc>
        <w:tc>
          <w:tcPr>
            <w:tcW w:w="821" w:type="dxa"/>
          </w:tcPr>
          <w:p w:rsidR="00F0365E" w:rsidRDefault="00F0365E" w:rsidP="00E8013E">
            <w:r>
              <w:t>Pass</w:t>
            </w:r>
          </w:p>
        </w:tc>
      </w:tr>
      <w:tr w:rsidR="00F0365E" w:rsidTr="00E8013E">
        <w:tc>
          <w:tcPr>
            <w:tcW w:w="959" w:type="dxa"/>
          </w:tcPr>
          <w:p w:rsidR="00F0365E" w:rsidRDefault="00F0365E" w:rsidP="00E8013E">
            <w:r>
              <w:t>19</w:t>
            </w:r>
          </w:p>
        </w:tc>
        <w:tc>
          <w:tcPr>
            <w:tcW w:w="2410" w:type="dxa"/>
          </w:tcPr>
          <w:p w:rsidR="00F0365E" w:rsidRDefault="00F0365E" w:rsidP="00E8013E">
            <w:r>
              <w:t>Ask if there is wallpaper in the room</w:t>
            </w:r>
          </w:p>
        </w:tc>
        <w:tc>
          <w:tcPr>
            <w:tcW w:w="4252" w:type="dxa"/>
          </w:tcPr>
          <w:p w:rsidR="00F0365E" w:rsidRDefault="00F0365E" w:rsidP="00E8013E">
            <w:r>
              <w:t>“No”</w:t>
            </w:r>
          </w:p>
        </w:tc>
        <w:tc>
          <w:tcPr>
            <w:tcW w:w="3686" w:type="dxa"/>
          </w:tcPr>
          <w:p w:rsidR="00F0365E" w:rsidRDefault="00F0365E" w:rsidP="00E8013E">
            <w:r>
              <w:t>Accept it and move on</w:t>
            </w:r>
          </w:p>
        </w:tc>
        <w:tc>
          <w:tcPr>
            <w:tcW w:w="2835" w:type="dxa"/>
          </w:tcPr>
          <w:p w:rsidR="00F0365E" w:rsidRDefault="00F0365E" w:rsidP="00E8013E">
            <w:pPr>
              <w:rPr>
                <w:color w:val="0070C0"/>
              </w:rPr>
            </w:pPr>
            <w:r>
              <w:rPr>
                <w:color w:val="0070C0"/>
              </w:rPr>
              <w:t>Accepted and moved on</w:t>
            </w:r>
          </w:p>
        </w:tc>
        <w:tc>
          <w:tcPr>
            <w:tcW w:w="821" w:type="dxa"/>
          </w:tcPr>
          <w:p w:rsidR="00F0365E" w:rsidRDefault="00F0365E" w:rsidP="00E8013E">
            <w:r>
              <w:t>Pass</w:t>
            </w:r>
          </w:p>
        </w:tc>
      </w:tr>
      <w:tr w:rsidR="00E8013E" w:rsidTr="00E8013E">
        <w:tc>
          <w:tcPr>
            <w:tcW w:w="959" w:type="dxa"/>
          </w:tcPr>
          <w:p w:rsidR="00E8013E" w:rsidRDefault="00E8013E" w:rsidP="00E8013E">
            <w:r>
              <w:t>20</w:t>
            </w:r>
          </w:p>
        </w:tc>
        <w:tc>
          <w:tcPr>
            <w:tcW w:w="2410" w:type="dxa"/>
          </w:tcPr>
          <w:p w:rsidR="00E8013E" w:rsidRDefault="00E8013E" w:rsidP="00E8013E">
            <w:r>
              <w:t>Enter the number walls in the room</w:t>
            </w:r>
          </w:p>
        </w:tc>
        <w:tc>
          <w:tcPr>
            <w:tcW w:w="4252" w:type="dxa"/>
          </w:tcPr>
          <w:p w:rsidR="00E8013E" w:rsidRDefault="00E8013E" w:rsidP="00E8013E">
            <w:r>
              <w:t>“2”</w:t>
            </w:r>
          </w:p>
        </w:tc>
        <w:tc>
          <w:tcPr>
            <w:tcW w:w="3686" w:type="dxa"/>
          </w:tcPr>
          <w:p w:rsidR="00E8013E" w:rsidRDefault="00E8013E" w:rsidP="00E8013E">
            <w:r>
              <w:t>Accept it and save</w:t>
            </w:r>
          </w:p>
        </w:tc>
        <w:tc>
          <w:tcPr>
            <w:tcW w:w="2835" w:type="dxa"/>
          </w:tcPr>
          <w:p w:rsidR="00E8013E" w:rsidRDefault="00E8013E" w:rsidP="00E8013E">
            <w:r>
              <w:t>Accepted and saved</w:t>
            </w:r>
          </w:p>
          <w:p w:rsidR="00E8013E" w:rsidRDefault="00E8013E" w:rsidP="00E8013E">
            <w:pPr>
              <w:rPr>
                <w:color w:val="0070C0"/>
              </w:rPr>
            </w:pPr>
          </w:p>
        </w:tc>
        <w:tc>
          <w:tcPr>
            <w:tcW w:w="821" w:type="dxa"/>
          </w:tcPr>
          <w:p w:rsidR="00E8013E" w:rsidRDefault="00E8013E" w:rsidP="00E8013E">
            <w:r>
              <w:t>pass</w:t>
            </w:r>
          </w:p>
        </w:tc>
      </w:tr>
      <w:tr w:rsidR="00E8013E" w:rsidTr="00E8013E">
        <w:tc>
          <w:tcPr>
            <w:tcW w:w="959" w:type="dxa"/>
          </w:tcPr>
          <w:p w:rsidR="00E8013E" w:rsidRDefault="00E8013E" w:rsidP="00E8013E">
            <w:r>
              <w:t>21</w:t>
            </w:r>
          </w:p>
        </w:tc>
        <w:tc>
          <w:tcPr>
            <w:tcW w:w="2410" w:type="dxa"/>
          </w:tcPr>
          <w:p w:rsidR="00E8013E" w:rsidRDefault="00E8013E" w:rsidP="00E8013E">
            <w:r>
              <w:t>Enter the number of walls in the room</w:t>
            </w:r>
          </w:p>
        </w:tc>
        <w:tc>
          <w:tcPr>
            <w:tcW w:w="4252" w:type="dxa"/>
          </w:tcPr>
          <w:p w:rsidR="00E8013E" w:rsidRDefault="00E8013E" w:rsidP="00E8013E">
            <w:r>
              <w:t>“two”</w:t>
            </w:r>
          </w:p>
        </w:tc>
        <w:tc>
          <w:tcPr>
            <w:tcW w:w="3686" w:type="dxa"/>
          </w:tcPr>
          <w:p w:rsidR="00E8013E" w:rsidRDefault="00E8013E" w:rsidP="00E8013E">
            <w:r>
              <w:t>Error</w:t>
            </w:r>
          </w:p>
        </w:tc>
        <w:tc>
          <w:tcPr>
            <w:tcW w:w="2835" w:type="dxa"/>
          </w:tcPr>
          <w:p w:rsidR="00E8013E" w:rsidRDefault="00E8013E" w:rsidP="00E8013E">
            <w:r>
              <w:t>Error</w:t>
            </w:r>
          </w:p>
        </w:tc>
        <w:tc>
          <w:tcPr>
            <w:tcW w:w="821" w:type="dxa"/>
          </w:tcPr>
          <w:p w:rsidR="00E8013E" w:rsidRDefault="00E8013E" w:rsidP="00E8013E">
            <w:r>
              <w:t>Pass</w:t>
            </w:r>
          </w:p>
        </w:tc>
      </w:tr>
      <w:tr w:rsidR="00E8013E" w:rsidTr="00E8013E">
        <w:tc>
          <w:tcPr>
            <w:tcW w:w="959" w:type="dxa"/>
          </w:tcPr>
          <w:p w:rsidR="00E8013E" w:rsidRDefault="00E8013E" w:rsidP="00E8013E">
            <w:r>
              <w:t>22</w:t>
            </w:r>
          </w:p>
        </w:tc>
        <w:tc>
          <w:tcPr>
            <w:tcW w:w="2410" w:type="dxa"/>
          </w:tcPr>
          <w:p w:rsidR="00E8013E" w:rsidRDefault="00E8013E" w:rsidP="00E8013E">
            <w:r>
              <w:t>Enter the height of the first wall of room1</w:t>
            </w:r>
          </w:p>
        </w:tc>
        <w:tc>
          <w:tcPr>
            <w:tcW w:w="4252" w:type="dxa"/>
          </w:tcPr>
          <w:p w:rsidR="00E8013E" w:rsidRDefault="00E8013E" w:rsidP="00E8013E">
            <w:r>
              <w:t>“2”</w:t>
            </w:r>
          </w:p>
        </w:tc>
        <w:tc>
          <w:tcPr>
            <w:tcW w:w="3686" w:type="dxa"/>
          </w:tcPr>
          <w:p w:rsidR="00E8013E" w:rsidRDefault="00E8013E" w:rsidP="00E8013E">
            <w:r>
              <w:t>Accept and save in variable</w:t>
            </w:r>
          </w:p>
        </w:tc>
        <w:tc>
          <w:tcPr>
            <w:tcW w:w="2835" w:type="dxa"/>
          </w:tcPr>
          <w:p w:rsidR="00E8013E" w:rsidRDefault="00E8013E" w:rsidP="00E8013E">
            <w:r>
              <w:t>Accepted and save in variable</w:t>
            </w:r>
          </w:p>
        </w:tc>
        <w:tc>
          <w:tcPr>
            <w:tcW w:w="821" w:type="dxa"/>
          </w:tcPr>
          <w:p w:rsidR="00E8013E" w:rsidRDefault="00E8013E" w:rsidP="00E8013E">
            <w:r>
              <w:t>Pass</w:t>
            </w:r>
          </w:p>
        </w:tc>
      </w:tr>
      <w:tr w:rsidR="00E8013E" w:rsidTr="00E8013E">
        <w:tc>
          <w:tcPr>
            <w:tcW w:w="959" w:type="dxa"/>
          </w:tcPr>
          <w:p w:rsidR="00E8013E" w:rsidRDefault="00E8013E" w:rsidP="00E8013E">
            <w:r>
              <w:t>23</w:t>
            </w:r>
          </w:p>
        </w:tc>
        <w:tc>
          <w:tcPr>
            <w:tcW w:w="2410" w:type="dxa"/>
          </w:tcPr>
          <w:p w:rsidR="00E8013E" w:rsidRDefault="00E8013E" w:rsidP="00E8013E">
            <w:r>
              <w:t>Enter the height of the first wall of room1</w:t>
            </w:r>
          </w:p>
        </w:tc>
        <w:tc>
          <w:tcPr>
            <w:tcW w:w="4252" w:type="dxa"/>
          </w:tcPr>
          <w:p w:rsidR="00E8013E" w:rsidRDefault="00E8013E" w:rsidP="00E8013E">
            <w:r>
              <w:t>“two”</w:t>
            </w:r>
          </w:p>
        </w:tc>
        <w:tc>
          <w:tcPr>
            <w:tcW w:w="3686" w:type="dxa"/>
          </w:tcPr>
          <w:p w:rsidR="00E8013E" w:rsidRDefault="00E8013E" w:rsidP="00E8013E">
            <w:r>
              <w:t>Error</w:t>
            </w:r>
          </w:p>
        </w:tc>
        <w:tc>
          <w:tcPr>
            <w:tcW w:w="2835" w:type="dxa"/>
          </w:tcPr>
          <w:p w:rsidR="00E8013E" w:rsidRDefault="00F7494B" w:rsidP="00E8013E">
            <w:r>
              <w:t>Error</w:t>
            </w:r>
            <w:bookmarkStart w:id="0" w:name="_GoBack"/>
            <w:bookmarkEnd w:id="0"/>
          </w:p>
        </w:tc>
        <w:tc>
          <w:tcPr>
            <w:tcW w:w="821" w:type="dxa"/>
          </w:tcPr>
          <w:p w:rsidR="00E8013E" w:rsidRDefault="00E8013E" w:rsidP="00E8013E">
            <w:r>
              <w:t>Pass</w:t>
            </w:r>
          </w:p>
        </w:tc>
      </w:tr>
      <w:tr w:rsidR="00E8013E" w:rsidTr="00E8013E">
        <w:tc>
          <w:tcPr>
            <w:tcW w:w="959" w:type="dxa"/>
          </w:tcPr>
          <w:p w:rsidR="00E8013E" w:rsidRDefault="00E8013E" w:rsidP="00E8013E">
            <w:r>
              <w:t>24</w:t>
            </w:r>
          </w:p>
        </w:tc>
        <w:tc>
          <w:tcPr>
            <w:tcW w:w="2410" w:type="dxa"/>
          </w:tcPr>
          <w:p w:rsidR="00E8013E" w:rsidRDefault="00E8013E" w:rsidP="00E8013E">
            <w:r>
              <w:t>Enter the length of the first wall of room1</w:t>
            </w:r>
          </w:p>
        </w:tc>
        <w:tc>
          <w:tcPr>
            <w:tcW w:w="4252" w:type="dxa"/>
          </w:tcPr>
          <w:p w:rsidR="00E8013E" w:rsidRDefault="00E8013E" w:rsidP="00E8013E">
            <w:r>
              <w:t>“2”</w:t>
            </w:r>
          </w:p>
        </w:tc>
        <w:tc>
          <w:tcPr>
            <w:tcW w:w="3686" w:type="dxa"/>
          </w:tcPr>
          <w:p w:rsidR="00E8013E" w:rsidRDefault="00E8013E" w:rsidP="00E8013E">
            <w:r>
              <w:t>Accept and save in variable</w:t>
            </w:r>
          </w:p>
        </w:tc>
        <w:tc>
          <w:tcPr>
            <w:tcW w:w="2835" w:type="dxa"/>
          </w:tcPr>
          <w:p w:rsidR="00E8013E" w:rsidRDefault="00E8013E" w:rsidP="00E8013E">
            <w:r>
              <w:t>Accepted and save in variable</w:t>
            </w:r>
          </w:p>
        </w:tc>
        <w:tc>
          <w:tcPr>
            <w:tcW w:w="821" w:type="dxa"/>
          </w:tcPr>
          <w:p w:rsidR="00E8013E" w:rsidRDefault="00E8013E" w:rsidP="00E8013E">
            <w:r>
              <w:t>Pass</w:t>
            </w:r>
          </w:p>
        </w:tc>
      </w:tr>
      <w:tr w:rsidR="00E8013E" w:rsidTr="00E8013E">
        <w:tc>
          <w:tcPr>
            <w:tcW w:w="959" w:type="dxa"/>
          </w:tcPr>
          <w:p w:rsidR="00E8013E" w:rsidRDefault="00E8013E" w:rsidP="00E8013E">
            <w:r>
              <w:t>25</w:t>
            </w:r>
          </w:p>
        </w:tc>
        <w:tc>
          <w:tcPr>
            <w:tcW w:w="2410" w:type="dxa"/>
          </w:tcPr>
          <w:p w:rsidR="00E8013E" w:rsidRDefault="00E8013E" w:rsidP="00E8013E">
            <w:r>
              <w:t>Enter the length of the first wall of room1</w:t>
            </w:r>
          </w:p>
        </w:tc>
        <w:tc>
          <w:tcPr>
            <w:tcW w:w="4252" w:type="dxa"/>
          </w:tcPr>
          <w:p w:rsidR="00E8013E" w:rsidRDefault="00E8013E" w:rsidP="00E8013E">
            <w:r>
              <w:t>“two”</w:t>
            </w:r>
          </w:p>
        </w:tc>
        <w:tc>
          <w:tcPr>
            <w:tcW w:w="3686" w:type="dxa"/>
          </w:tcPr>
          <w:p w:rsidR="00E8013E" w:rsidRDefault="00E8013E" w:rsidP="00E8013E">
            <w:r>
              <w:t>Error</w:t>
            </w:r>
          </w:p>
        </w:tc>
        <w:tc>
          <w:tcPr>
            <w:tcW w:w="2835" w:type="dxa"/>
          </w:tcPr>
          <w:p w:rsidR="00E8013E" w:rsidRDefault="00F7494B" w:rsidP="00E8013E">
            <w:r>
              <w:t>Error</w:t>
            </w:r>
          </w:p>
        </w:tc>
        <w:tc>
          <w:tcPr>
            <w:tcW w:w="821" w:type="dxa"/>
          </w:tcPr>
          <w:p w:rsidR="00E8013E" w:rsidRDefault="00E8013E" w:rsidP="00E8013E">
            <w:r>
              <w:t>Pass</w:t>
            </w:r>
          </w:p>
        </w:tc>
      </w:tr>
      <w:tr w:rsidR="00E8013E" w:rsidTr="00E8013E">
        <w:tc>
          <w:tcPr>
            <w:tcW w:w="959" w:type="dxa"/>
          </w:tcPr>
          <w:p w:rsidR="00E8013E" w:rsidRDefault="00E8013E" w:rsidP="00E8013E">
            <w:r>
              <w:t>26</w:t>
            </w:r>
          </w:p>
        </w:tc>
        <w:tc>
          <w:tcPr>
            <w:tcW w:w="2410" w:type="dxa"/>
          </w:tcPr>
          <w:p w:rsidR="00E8013E" w:rsidRDefault="00E8013E" w:rsidP="00E8013E">
            <w:r>
              <w:t>Enter the height of the first wall of room2</w:t>
            </w:r>
          </w:p>
        </w:tc>
        <w:tc>
          <w:tcPr>
            <w:tcW w:w="4252" w:type="dxa"/>
          </w:tcPr>
          <w:p w:rsidR="00E8013E" w:rsidRDefault="00E8013E" w:rsidP="00E8013E">
            <w:r>
              <w:t>“2”</w:t>
            </w:r>
          </w:p>
        </w:tc>
        <w:tc>
          <w:tcPr>
            <w:tcW w:w="3686" w:type="dxa"/>
          </w:tcPr>
          <w:p w:rsidR="00E8013E" w:rsidRDefault="00E8013E" w:rsidP="00E8013E">
            <w:r>
              <w:t>Accept and save in variable</w:t>
            </w:r>
          </w:p>
        </w:tc>
        <w:tc>
          <w:tcPr>
            <w:tcW w:w="2835" w:type="dxa"/>
          </w:tcPr>
          <w:p w:rsidR="00E8013E" w:rsidRDefault="00E8013E" w:rsidP="00E8013E">
            <w:r>
              <w:t>Accepted and save in variable</w:t>
            </w:r>
          </w:p>
        </w:tc>
        <w:tc>
          <w:tcPr>
            <w:tcW w:w="821" w:type="dxa"/>
          </w:tcPr>
          <w:p w:rsidR="00E8013E" w:rsidRDefault="00E8013E" w:rsidP="00E8013E">
            <w:r>
              <w:t>Pass</w:t>
            </w:r>
          </w:p>
        </w:tc>
      </w:tr>
      <w:tr w:rsidR="00E8013E" w:rsidTr="00E8013E">
        <w:tc>
          <w:tcPr>
            <w:tcW w:w="959" w:type="dxa"/>
          </w:tcPr>
          <w:p w:rsidR="00E8013E" w:rsidRDefault="00E8013E" w:rsidP="00E8013E">
            <w:r>
              <w:t>27</w:t>
            </w:r>
          </w:p>
        </w:tc>
        <w:tc>
          <w:tcPr>
            <w:tcW w:w="2410" w:type="dxa"/>
          </w:tcPr>
          <w:p w:rsidR="00E8013E" w:rsidRDefault="00E8013E" w:rsidP="00E8013E">
            <w:r>
              <w:t>Enter the height of the first wall of room2</w:t>
            </w:r>
          </w:p>
        </w:tc>
        <w:tc>
          <w:tcPr>
            <w:tcW w:w="4252" w:type="dxa"/>
          </w:tcPr>
          <w:p w:rsidR="00E8013E" w:rsidRDefault="00E8013E" w:rsidP="00E8013E">
            <w:r>
              <w:t>“two”</w:t>
            </w:r>
          </w:p>
        </w:tc>
        <w:tc>
          <w:tcPr>
            <w:tcW w:w="3686" w:type="dxa"/>
          </w:tcPr>
          <w:p w:rsidR="00E8013E" w:rsidRDefault="00E8013E" w:rsidP="00E8013E">
            <w:r>
              <w:t>Error</w:t>
            </w:r>
          </w:p>
        </w:tc>
        <w:tc>
          <w:tcPr>
            <w:tcW w:w="2835" w:type="dxa"/>
          </w:tcPr>
          <w:p w:rsidR="00E8013E" w:rsidRDefault="00F7494B" w:rsidP="00E8013E">
            <w:r>
              <w:t>Error</w:t>
            </w:r>
          </w:p>
        </w:tc>
        <w:tc>
          <w:tcPr>
            <w:tcW w:w="821" w:type="dxa"/>
          </w:tcPr>
          <w:p w:rsidR="00E8013E" w:rsidRDefault="00E8013E" w:rsidP="00E8013E">
            <w:r>
              <w:t>Pass</w:t>
            </w:r>
          </w:p>
        </w:tc>
      </w:tr>
      <w:tr w:rsidR="00E8013E" w:rsidTr="00E8013E">
        <w:tc>
          <w:tcPr>
            <w:tcW w:w="959" w:type="dxa"/>
          </w:tcPr>
          <w:p w:rsidR="00E8013E" w:rsidRDefault="00E8013E" w:rsidP="00E8013E">
            <w:r>
              <w:t>28</w:t>
            </w:r>
          </w:p>
        </w:tc>
        <w:tc>
          <w:tcPr>
            <w:tcW w:w="2410" w:type="dxa"/>
          </w:tcPr>
          <w:p w:rsidR="00E8013E" w:rsidRDefault="00E8013E" w:rsidP="00E8013E">
            <w:r>
              <w:t>Enter the length of the first wall of room2</w:t>
            </w:r>
          </w:p>
        </w:tc>
        <w:tc>
          <w:tcPr>
            <w:tcW w:w="4252" w:type="dxa"/>
          </w:tcPr>
          <w:p w:rsidR="00E8013E" w:rsidRDefault="00E8013E" w:rsidP="00E8013E">
            <w:r>
              <w:t>“2”</w:t>
            </w:r>
          </w:p>
        </w:tc>
        <w:tc>
          <w:tcPr>
            <w:tcW w:w="3686" w:type="dxa"/>
          </w:tcPr>
          <w:p w:rsidR="00E8013E" w:rsidRDefault="00E8013E" w:rsidP="00E8013E">
            <w:r>
              <w:t>Accept and save in variable</w:t>
            </w:r>
          </w:p>
        </w:tc>
        <w:tc>
          <w:tcPr>
            <w:tcW w:w="2835" w:type="dxa"/>
          </w:tcPr>
          <w:p w:rsidR="00E8013E" w:rsidRDefault="00E8013E" w:rsidP="00E8013E">
            <w:r>
              <w:t>Accepted and save in variable</w:t>
            </w:r>
          </w:p>
        </w:tc>
        <w:tc>
          <w:tcPr>
            <w:tcW w:w="821" w:type="dxa"/>
          </w:tcPr>
          <w:p w:rsidR="00E8013E" w:rsidRDefault="00E8013E" w:rsidP="00E8013E">
            <w:r>
              <w:t>Pass</w:t>
            </w:r>
          </w:p>
        </w:tc>
      </w:tr>
      <w:tr w:rsidR="00E8013E" w:rsidTr="00E8013E">
        <w:tc>
          <w:tcPr>
            <w:tcW w:w="959" w:type="dxa"/>
          </w:tcPr>
          <w:p w:rsidR="00E8013E" w:rsidRDefault="00E8013E" w:rsidP="00E8013E">
            <w:r>
              <w:t>29</w:t>
            </w:r>
          </w:p>
        </w:tc>
        <w:tc>
          <w:tcPr>
            <w:tcW w:w="2410" w:type="dxa"/>
          </w:tcPr>
          <w:p w:rsidR="00E8013E" w:rsidRDefault="00E8013E" w:rsidP="00E8013E">
            <w:r>
              <w:t>Enter the length of the first wall of room2</w:t>
            </w:r>
          </w:p>
        </w:tc>
        <w:tc>
          <w:tcPr>
            <w:tcW w:w="4252" w:type="dxa"/>
          </w:tcPr>
          <w:p w:rsidR="00E8013E" w:rsidRDefault="00E8013E" w:rsidP="00E8013E">
            <w:r>
              <w:t>“two”</w:t>
            </w:r>
          </w:p>
        </w:tc>
        <w:tc>
          <w:tcPr>
            <w:tcW w:w="3686" w:type="dxa"/>
          </w:tcPr>
          <w:p w:rsidR="00E8013E" w:rsidRDefault="00E8013E" w:rsidP="00E8013E">
            <w:r>
              <w:t>Error</w:t>
            </w:r>
          </w:p>
        </w:tc>
        <w:tc>
          <w:tcPr>
            <w:tcW w:w="2835" w:type="dxa"/>
          </w:tcPr>
          <w:p w:rsidR="00E8013E" w:rsidRDefault="00F7494B" w:rsidP="00E8013E">
            <w:r>
              <w:t>Error</w:t>
            </w:r>
          </w:p>
        </w:tc>
        <w:tc>
          <w:tcPr>
            <w:tcW w:w="821" w:type="dxa"/>
          </w:tcPr>
          <w:p w:rsidR="00E8013E" w:rsidRDefault="00E8013E" w:rsidP="00E8013E">
            <w:r>
              <w:t>Pass</w:t>
            </w:r>
          </w:p>
        </w:tc>
      </w:tr>
      <w:tr w:rsidR="00E8013E" w:rsidTr="00E8013E">
        <w:tc>
          <w:tcPr>
            <w:tcW w:w="959" w:type="dxa"/>
          </w:tcPr>
          <w:p w:rsidR="00E8013E" w:rsidRDefault="00E8013E" w:rsidP="00E8013E">
            <w:r>
              <w:t>30</w:t>
            </w:r>
          </w:p>
        </w:tc>
        <w:tc>
          <w:tcPr>
            <w:tcW w:w="2410" w:type="dxa"/>
          </w:tcPr>
          <w:p w:rsidR="00E8013E" w:rsidRDefault="00E8013E" w:rsidP="00E8013E">
            <w:r w:rsidRPr="00E8013E">
              <w:t xml:space="preserve">Would you like an apprentice </w:t>
            </w:r>
            <w:r w:rsidR="00B36C36">
              <w:t>or a fully qualified worker? A/F</w:t>
            </w:r>
            <w:r w:rsidRPr="00E8013E">
              <w:t>?</w:t>
            </w:r>
          </w:p>
        </w:tc>
        <w:tc>
          <w:tcPr>
            <w:tcW w:w="4252" w:type="dxa"/>
          </w:tcPr>
          <w:p w:rsidR="00E8013E" w:rsidRDefault="00E8013E" w:rsidP="00E8013E">
            <w:r>
              <w:t>“A”</w:t>
            </w:r>
          </w:p>
        </w:tc>
        <w:tc>
          <w:tcPr>
            <w:tcW w:w="3686" w:type="dxa"/>
          </w:tcPr>
          <w:p w:rsidR="00E8013E" w:rsidRDefault="00E8013E" w:rsidP="00E8013E">
            <w:r>
              <w:t>Accept and save in variable</w:t>
            </w:r>
          </w:p>
        </w:tc>
        <w:tc>
          <w:tcPr>
            <w:tcW w:w="2835" w:type="dxa"/>
          </w:tcPr>
          <w:p w:rsidR="00E8013E" w:rsidRDefault="00E8013E" w:rsidP="00E8013E">
            <w:r>
              <w:t>Accepted and save in variable</w:t>
            </w:r>
          </w:p>
        </w:tc>
        <w:tc>
          <w:tcPr>
            <w:tcW w:w="821" w:type="dxa"/>
          </w:tcPr>
          <w:p w:rsidR="00E8013E" w:rsidRDefault="00E8013E" w:rsidP="00E8013E">
            <w:r>
              <w:t>Pass</w:t>
            </w:r>
          </w:p>
        </w:tc>
      </w:tr>
      <w:tr w:rsidR="00E8013E" w:rsidTr="00B36C36">
        <w:trPr>
          <w:trHeight w:val="858"/>
        </w:trPr>
        <w:tc>
          <w:tcPr>
            <w:tcW w:w="959" w:type="dxa"/>
          </w:tcPr>
          <w:p w:rsidR="00E8013E" w:rsidRDefault="00E8013E" w:rsidP="00E8013E">
            <w:r>
              <w:lastRenderedPageBreak/>
              <w:t>31</w:t>
            </w:r>
          </w:p>
        </w:tc>
        <w:tc>
          <w:tcPr>
            <w:tcW w:w="2410" w:type="dxa"/>
          </w:tcPr>
          <w:p w:rsidR="00E8013E" w:rsidRPr="00E8013E" w:rsidRDefault="00E8013E" w:rsidP="00E8013E">
            <w:r w:rsidRPr="00E8013E">
              <w:t xml:space="preserve">Would you like an apprentice </w:t>
            </w:r>
            <w:r w:rsidR="00B36C36">
              <w:t>or a fully qualified worker? A/F</w:t>
            </w:r>
            <w:r w:rsidRPr="00E8013E">
              <w:t>?</w:t>
            </w:r>
          </w:p>
        </w:tc>
        <w:tc>
          <w:tcPr>
            <w:tcW w:w="4252" w:type="dxa"/>
          </w:tcPr>
          <w:p w:rsidR="00E8013E" w:rsidRDefault="00B36C36" w:rsidP="00B36C36">
            <w:r>
              <w:t>“F”</w:t>
            </w:r>
          </w:p>
        </w:tc>
        <w:tc>
          <w:tcPr>
            <w:tcW w:w="3686" w:type="dxa"/>
          </w:tcPr>
          <w:p w:rsidR="00E8013E" w:rsidRDefault="00B36C36" w:rsidP="00E8013E">
            <w:r>
              <w:t>Accept and save in variable</w:t>
            </w:r>
          </w:p>
        </w:tc>
        <w:tc>
          <w:tcPr>
            <w:tcW w:w="2835" w:type="dxa"/>
          </w:tcPr>
          <w:p w:rsidR="00E8013E" w:rsidRDefault="00B36C36" w:rsidP="00E8013E">
            <w:r>
              <w:t>Accepted and save in variable</w:t>
            </w:r>
          </w:p>
        </w:tc>
        <w:tc>
          <w:tcPr>
            <w:tcW w:w="821" w:type="dxa"/>
          </w:tcPr>
          <w:p w:rsidR="00E8013E" w:rsidRDefault="00B36C36" w:rsidP="00E8013E">
            <w:r>
              <w:t>Pass</w:t>
            </w:r>
          </w:p>
        </w:tc>
      </w:tr>
      <w:tr w:rsidR="00B36C36" w:rsidTr="00B36C36">
        <w:trPr>
          <w:trHeight w:val="858"/>
        </w:trPr>
        <w:tc>
          <w:tcPr>
            <w:tcW w:w="959" w:type="dxa"/>
          </w:tcPr>
          <w:p w:rsidR="00B36C36" w:rsidRDefault="00B36C36" w:rsidP="00E8013E">
            <w:r>
              <w:t>32</w:t>
            </w:r>
          </w:p>
        </w:tc>
        <w:tc>
          <w:tcPr>
            <w:tcW w:w="2410" w:type="dxa"/>
          </w:tcPr>
          <w:p w:rsidR="00B36C36" w:rsidRPr="00E8013E" w:rsidRDefault="00B36C36" w:rsidP="00B36C36">
            <w:r w:rsidRPr="00E8013E">
              <w:t xml:space="preserve">Would you like an apprentice </w:t>
            </w:r>
            <w:r>
              <w:t>or a fully qualified worker? A/F?</w:t>
            </w:r>
          </w:p>
        </w:tc>
        <w:tc>
          <w:tcPr>
            <w:tcW w:w="4252" w:type="dxa"/>
          </w:tcPr>
          <w:p w:rsidR="00B36C36" w:rsidRDefault="00B36C36" w:rsidP="00B36C36">
            <w:r>
              <w:t>“apprentice”</w:t>
            </w:r>
          </w:p>
        </w:tc>
        <w:tc>
          <w:tcPr>
            <w:tcW w:w="3686" w:type="dxa"/>
          </w:tcPr>
          <w:p w:rsidR="00B36C36" w:rsidRDefault="00B36C36" w:rsidP="00F7494B">
            <w:r>
              <w:t>Accept and save in variable</w:t>
            </w:r>
          </w:p>
        </w:tc>
        <w:tc>
          <w:tcPr>
            <w:tcW w:w="2835" w:type="dxa"/>
          </w:tcPr>
          <w:p w:rsidR="00B36C36" w:rsidRDefault="00B36C36" w:rsidP="00F7494B">
            <w:r>
              <w:t>Accepted and save in variable</w:t>
            </w:r>
          </w:p>
        </w:tc>
        <w:tc>
          <w:tcPr>
            <w:tcW w:w="821" w:type="dxa"/>
          </w:tcPr>
          <w:p w:rsidR="00B36C36" w:rsidRDefault="00B36C36" w:rsidP="00F7494B">
            <w:r>
              <w:t>Pass</w:t>
            </w:r>
          </w:p>
        </w:tc>
      </w:tr>
      <w:tr w:rsidR="00B36C36" w:rsidTr="00B36C36">
        <w:trPr>
          <w:trHeight w:val="858"/>
        </w:trPr>
        <w:tc>
          <w:tcPr>
            <w:tcW w:w="959" w:type="dxa"/>
          </w:tcPr>
          <w:p w:rsidR="00B36C36" w:rsidRDefault="00B36C36" w:rsidP="00B36C36">
            <w:r>
              <w:t>33</w:t>
            </w:r>
          </w:p>
        </w:tc>
        <w:tc>
          <w:tcPr>
            <w:tcW w:w="2410" w:type="dxa"/>
          </w:tcPr>
          <w:p w:rsidR="00B36C36" w:rsidRPr="00E8013E" w:rsidRDefault="00B36C36" w:rsidP="00F7494B">
            <w:r w:rsidRPr="00E8013E">
              <w:t xml:space="preserve">Would you like an apprentice </w:t>
            </w:r>
            <w:r>
              <w:t>or a fully qualified worker? A/F?</w:t>
            </w:r>
          </w:p>
        </w:tc>
        <w:tc>
          <w:tcPr>
            <w:tcW w:w="4252" w:type="dxa"/>
          </w:tcPr>
          <w:p w:rsidR="00B36C36" w:rsidRDefault="00B36C36" w:rsidP="00B36C36">
            <w:r>
              <w:t>“fully qualified”</w:t>
            </w:r>
          </w:p>
        </w:tc>
        <w:tc>
          <w:tcPr>
            <w:tcW w:w="3686" w:type="dxa"/>
          </w:tcPr>
          <w:p w:rsidR="00B36C36" w:rsidRDefault="00B36C36" w:rsidP="00F7494B">
            <w:r>
              <w:t>Accept and save in variable</w:t>
            </w:r>
          </w:p>
        </w:tc>
        <w:tc>
          <w:tcPr>
            <w:tcW w:w="2835" w:type="dxa"/>
          </w:tcPr>
          <w:p w:rsidR="00B36C36" w:rsidRDefault="00B36C36" w:rsidP="00F7494B">
            <w:r>
              <w:t>Accepted and save in variable</w:t>
            </w:r>
          </w:p>
        </w:tc>
        <w:tc>
          <w:tcPr>
            <w:tcW w:w="821" w:type="dxa"/>
          </w:tcPr>
          <w:p w:rsidR="00B36C36" w:rsidRDefault="00B36C36" w:rsidP="00F7494B">
            <w:r>
              <w:t>Pass</w:t>
            </w:r>
          </w:p>
        </w:tc>
      </w:tr>
      <w:tr w:rsidR="00B36C36" w:rsidTr="00B36C36">
        <w:trPr>
          <w:trHeight w:val="858"/>
        </w:trPr>
        <w:tc>
          <w:tcPr>
            <w:tcW w:w="959" w:type="dxa"/>
          </w:tcPr>
          <w:p w:rsidR="00B36C36" w:rsidRDefault="00B36C36" w:rsidP="00B36C36">
            <w:r>
              <w:t>34</w:t>
            </w:r>
          </w:p>
        </w:tc>
        <w:tc>
          <w:tcPr>
            <w:tcW w:w="2410" w:type="dxa"/>
          </w:tcPr>
          <w:p w:rsidR="00B36C36" w:rsidRPr="00E8013E" w:rsidRDefault="00B36C36" w:rsidP="00F7494B">
            <w:r w:rsidRPr="00E8013E">
              <w:t xml:space="preserve">Would you like an apprentice </w:t>
            </w:r>
            <w:r>
              <w:t>or a fully qualified worker? A/F?</w:t>
            </w:r>
          </w:p>
        </w:tc>
        <w:tc>
          <w:tcPr>
            <w:tcW w:w="4252" w:type="dxa"/>
          </w:tcPr>
          <w:p w:rsidR="00B36C36" w:rsidRDefault="00B36C36" w:rsidP="00B36C36">
            <w:r>
              <w:t>“1”</w:t>
            </w:r>
          </w:p>
        </w:tc>
        <w:tc>
          <w:tcPr>
            <w:tcW w:w="3686" w:type="dxa"/>
          </w:tcPr>
          <w:p w:rsidR="00B36C36" w:rsidRDefault="00B36C36" w:rsidP="00F7494B">
            <w:r>
              <w:t>Error</w:t>
            </w:r>
          </w:p>
        </w:tc>
        <w:tc>
          <w:tcPr>
            <w:tcW w:w="2835" w:type="dxa"/>
          </w:tcPr>
          <w:p w:rsidR="00B36C36" w:rsidRDefault="00B36C36" w:rsidP="00F7494B">
            <w:r>
              <w:t>Accepted and save in variable</w:t>
            </w:r>
          </w:p>
        </w:tc>
        <w:tc>
          <w:tcPr>
            <w:tcW w:w="821" w:type="dxa"/>
          </w:tcPr>
          <w:p w:rsidR="00B36C36" w:rsidRDefault="00B36C36" w:rsidP="00F7494B">
            <w:r>
              <w:t>Fail</w:t>
            </w:r>
          </w:p>
        </w:tc>
      </w:tr>
      <w:tr w:rsidR="00B36C36" w:rsidTr="00B36C36">
        <w:trPr>
          <w:trHeight w:val="858"/>
        </w:trPr>
        <w:tc>
          <w:tcPr>
            <w:tcW w:w="959" w:type="dxa"/>
          </w:tcPr>
          <w:p w:rsidR="00B36C36" w:rsidRDefault="00B36C36" w:rsidP="00F7494B">
            <w:r>
              <w:t>34</w:t>
            </w:r>
          </w:p>
        </w:tc>
        <w:tc>
          <w:tcPr>
            <w:tcW w:w="2410" w:type="dxa"/>
          </w:tcPr>
          <w:p w:rsidR="00B36C36" w:rsidRPr="00E8013E" w:rsidRDefault="00B36C36" w:rsidP="00F7494B">
            <w:r w:rsidRPr="00E8013E">
              <w:t xml:space="preserve">Would you like an apprentice </w:t>
            </w:r>
            <w:r>
              <w:t>or a fully qualified worker? A/F?</w:t>
            </w:r>
          </w:p>
        </w:tc>
        <w:tc>
          <w:tcPr>
            <w:tcW w:w="4252" w:type="dxa"/>
          </w:tcPr>
          <w:p w:rsidR="00B36C36" w:rsidRDefault="00B36C36" w:rsidP="00F7494B">
            <w:r>
              <w:t>“2”</w:t>
            </w:r>
          </w:p>
        </w:tc>
        <w:tc>
          <w:tcPr>
            <w:tcW w:w="3686" w:type="dxa"/>
          </w:tcPr>
          <w:p w:rsidR="00B36C36" w:rsidRDefault="00B36C36" w:rsidP="00F7494B">
            <w:r>
              <w:t>Error</w:t>
            </w:r>
          </w:p>
        </w:tc>
        <w:tc>
          <w:tcPr>
            <w:tcW w:w="2835" w:type="dxa"/>
          </w:tcPr>
          <w:p w:rsidR="00B36C36" w:rsidRDefault="00B36C36" w:rsidP="00F7494B">
            <w:r>
              <w:t>Accepted and save in variable</w:t>
            </w:r>
          </w:p>
        </w:tc>
        <w:tc>
          <w:tcPr>
            <w:tcW w:w="821" w:type="dxa"/>
          </w:tcPr>
          <w:p w:rsidR="00B36C36" w:rsidRDefault="00B36C36" w:rsidP="00F7494B">
            <w:r>
              <w:t>Fail</w:t>
            </w:r>
          </w:p>
        </w:tc>
      </w:tr>
      <w:tr w:rsidR="00B36C36" w:rsidTr="00B36C36">
        <w:trPr>
          <w:trHeight w:val="858"/>
        </w:trPr>
        <w:tc>
          <w:tcPr>
            <w:tcW w:w="959" w:type="dxa"/>
          </w:tcPr>
          <w:p w:rsidR="00B36C36" w:rsidRDefault="00B36C36" w:rsidP="00F7494B">
            <w:r>
              <w:t>35</w:t>
            </w:r>
          </w:p>
        </w:tc>
        <w:tc>
          <w:tcPr>
            <w:tcW w:w="2410" w:type="dxa"/>
          </w:tcPr>
          <w:p w:rsidR="00B36C36" w:rsidRDefault="00B36C36" w:rsidP="00F7494B">
            <w:r>
              <w:t>Would you like to get another estimate? Y/N:</w:t>
            </w:r>
          </w:p>
          <w:p w:rsidR="00B36C36" w:rsidRPr="00E8013E" w:rsidRDefault="00B36C36" w:rsidP="00F7494B"/>
        </w:tc>
        <w:tc>
          <w:tcPr>
            <w:tcW w:w="4252" w:type="dxa"/>
          </w:tcPr>
          <w:p w:rsidR="00B36C36" w:rsidRDefault="00B36C36" w:rsidP="00F7494B">
            <w:r>
              <w:t>“Y”</w:t>
            </w:r>
          </w:p>
        </w:tc>
        <w:tc>
          <w:tcPr>
            <w:tcW w:w="3686" w:type="dxa"/>
          </w:tcPr>
          <w:p w:rsidR="00B36C36" w:rsidRDefault="00B36C36" w:rsidP="00F7494B">
            <w:r>
              <w:t>Accept and save in variable</w:t>
            </w:r>
          </w:p>
        </w:tc>
        <w:tc>
          <w:tcPr>
            <w:tcW w:w="2835" w:type="dxa"/>
          </w:tcPr>
          <w:p w:rsidR="00B36C36" w:rsidRDefault="00B36C36" w:rsidP="00F7494B">
            <w:r>
              <w:t>Accepted and save in variable</w:t>
            </w:r>
          </w:p>
        </w:tc>
        <w:tc>
          <w:tcPr>
            <w:tcW w:w="821" w:type="dxa"/>
          </w:tcPr>
          <w:p w:rsidR="00B36C36" w:rsidRDefault="00B36C36" w:rsidP="00F7494B">
            <w:r>
              <w:t>Pass</w:t>
            </w:r>
          </w:p>
        </w:tc>
      </w:tr>
      <w:tr w:rsidR="00B36C36" w:rsidTr="00B36C36">
        <w:trPr>
          <w:trHeight w:val="858"/>
        </w:trPr>
        <w:tc>
          <w:tcPr>
            <w:tcW w:w="959" w:type="dxa"/>
          </w:tcPr>
          <w:p w:rsidR="00B36C36" w:rsidRDefault="00B36C36" w:rsidP="00F7494B">
            <w:r>
              <w:t>35</w:t>
            </w:r>
          </w:p>
        </w:tc>
        <w:tc>
          <w:tcPr>
            <w:tcW w:w="2410" w:type="dxa"/>
          </w:tcPr>
          <w:p w:rsidR="00B36C36" w:rsidRDefault="00B36C36" w:rsidP="00F7494B">
            <w:r>
              <w:t>Would you like to get another estimate? Y/N:</w:t>
            </w:r>
          </w:p>
          <w:p w:rsidR="00B36C36" w:rsidRPr="00E8013E" w:rsidRDefault="00B36C36" w:rsidP="00F7494B"/>
        </w:tc>
        <w:tc>
          <w:tcPr>
            <w:tcW w:w="4252" w:type="dxa"/>
          </w:tcPr>
          <w:p w:rsidR="00B36C36" w:rsidRDefault="00B36C36" w:rsidP="00F7494B">
            <w:r>
              <w:t>“N”</w:t>
            </w:r>
          </w:p>
        </w:tc>
        <w:tc>
          <w:tcPr>
            <w:tcW w:w="3686" w:type="dxa"/>
          </w:tcPr>
          <w:p w:rsidR="00B36C36" w:rsidRDefault="00B36C36" w:rsidP="00F7494B">
            <w:r>
              <w:t>Accept and save in variable</w:t>
            </w:r>
          </w:p>
        </w:tc>
        <w:tc>
          <w:tcPr>
            <w:tcW w:w="2835" w:type="dxa"/>
          </w:tcPr>
          <w:p w:rsidR="00B36C36" w:rsidRDefault="00B36C36" w:rsidP="00F7494B">
            <w:r>
              <w:t>Accepted and save in variable</w:t>
            </w:r>
          </w:p>
        </w:tc>
        <w:tc>
          <w:tcPr>
            <w:tcW w:w="821" w:type="dxa"/>
          </w:tcPr>
          <w:p w:rsidR="00B36C36" w:rsidRDefault="00B36C36" w:rsidP="00F7494B">
            <w:r>
              <w:t>Pass</w:t>
            </w:r>
          </w:p>
        </w:tc>
      </w:tr>
      <w:tr w:rsidR="00B36C36" w:rsidTr="00B36C36">
        <w:trPr>
          <w:trHeight w:val="858"/>
        </w:trPr>
        <w:tc>
          <w:tcPr>
            <w:tcW w:w="959" w:type="dxa"/>
          </w:tcPr>
          <w:p w:rsidR="00B36C36" w:rsidRDefault="00B36C36" w:rsidP="00F7494B">
            <w:r>
              <w:t>36</w:t>
            </w:r>
          </w:p>
        </w:tc>
        <w:tc>
          <w:tcPr>
            <w:tcW w:w="2410" w:type="dxa"/>
          </w:tcPr>
          <w:p w:rsidR="00B36C36" w:rsidRDefault="00B36C36" w:rsidP="00F7494B">
            <w:r>
              <w:t>Would you like to get another estimate? Y/N:</w:t>
            </w:r>
          </w:p>
          <w:p w:rsidR="00B36C36" w:rsidRPr="00E8013E" w:rsidRDefault="00B36C36" w:rsidP="00F7494B"/>
        </w:tc>
        <w:tc>
          <w:tcPr>
            <w:tcW w:w="4252" w:type="dxa"/>
          </w:tcPr>
          <w:p w:rsidR="00B36C36" w:rsidRDefault="00B36C36" w:rsidP="00B36C36">
            <w:r>
              <w:t>“yes”</w:t>
            </w:r>
          </w:p>
        </w:tc>
        <w:tc>
          <w:tcPr>
            <w:tcW w:w="3686" w:type="dxa"/>
          </w:tcPr>
          <w:p w:rsidR="00B36C36" w:rsidRDefault="00B36C36" w:rsidP="00F7494B">
            <w:r>
              <w:t>Accept and save in variable</w:t>
            </w:r>
          </w:p>
        </w:tc>
        <w:tc>
          <w:tcPr>
            <w:tcW w:w="2835" w:type="dxa"/>
          </w:tcPr>
          <w:p w:rsidR="00B36C36" w:rsidRDefault="00B36C36" w:rsidP="00F7494B">
            <w:r>
              <w:t>Accepted and save in variable</w:t>
            </w:r>
          </w:p>
        </w:tc>
        <w:tc>
          <w:tcPr>
            <w:tcW w:w="821" w:type="dxa"/>
          </w:tcPr>
          <w:p w:rsidR="00B36C36" w:rsidRDefault="00B36C36" w:rsidP="00F7494B">
            <w:r>
              <w:t>Pass</w:t>
            </w:r>
          </w:p>
        </w:tc>
      </w:tr>
      <w:tr w:rsidR="00B36C36" w:rsidTr="00B36C36">
        <w:trPr>
          <w:trHeight w:val="858"/>
        </w:trPr>
        <w:tc>
          <w:tcPr>
            <w:tcW w:w="959" w:type="dxa"/>
          </w:tcPr>
          <w:p w:rsidR="00B36C36" w:rsidRDefault="00B36C36" w:rsidP="00F7494B">
            <w:r>
              <w:t>37</w:t>
            </w:r>
          </w:p>
        </w:tc>
        <w:tc>
          <w:tcPr>
            <w:tcW w:w="2410" w:type="dxa"/>
          </w:tcPr>
          <w:p w:rsidR="00B36C36" w:rsidRDefault="00B36C36" w:rsidP="00B36C36">
            <w:r>
              <w:t>Would you like to get another estimate? Y/N:</w:t>
            </w:r>
          </w:p>
          <w:p w:rsidR="00B36C36" w:rsidRDefault="00B36C36" w:rsidP="00F7494B"/>
        </w:tc>
        <w:tc>
          <w:tcPr>
            <w:tcW w:w="4252" w:type="dxa"/>
          </w:tcPr>
          <w:p w:rsidR="00B36C36" w:rsidRDefault="00B36C36" w:rsidP="00B36C36">
            <w:r>
              <w:t>“No”</w:t>
            </w:r>
          </w:p>
        </w:tc>
        <w:tc>
          <w:tcPr>
            <w:tcW w:w="3686" w:type="dxa"/>
          </w:tcPr>
          <w:p w:rsidR="00B36C36" w:rsidRDefault="00B36C36" w:rsidP="00F7494B">
            <w:r>
              <w:t>Accept and save in variable</w:t>
            </w:r>
          </w:p>
        </w:tc>
        <w:tc>
          <w:tcPr>
            <w:tcW w:w="2835" w:type="dxa"/>
          </w:tcPr>
          <w:p w:rsidR="00B36C36" w:rsidRDefault="00B36C36" w:rsidP="00F7494B">
            <w:r>
              <w:t>Accepted and save in variable</w:t>
            </w:r>
          </w:p>
        </w:tc>
        <w:tc>
          <w:tcPr>
            <w:tcW w:w="821" w:type="dxa"/>
          </w:tcPr>
          <w:p w:rsidR="00B36C36" w:rsidRDefault="00B36C36" w:rsidP="00F7494B">
            <w:r>
              <w:t>Pass</w:t>
            </w:r>
          </w:p>
        </w:tc>
      </w:tr>
    </w:tbl>
    <w:p w:rsidR="007532A1" w:rsidRDefault="007532A1"/>
    <w:sectPr w:rsidR="007532A1" w:rsidSect="00FE1A5E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94B" w:rsidRDefault="00F7494B" w:rsidP="00457DD6">
      <w:pPr>
        <w:spacing w:after="0" w:line="240" w:lineRule="auto"/>
      </w:pPr>
      <w:r>
        <w:separator/>
      </w:r>
    </w:p>
  </w:endnote>
  <w:endnote w:type="continuationSeparator" w:id="0">
    <w:p w:rsidR="00F7494B" w:rsidRDefault="00F7494B" w:rsidP="0045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94B" w:rsidRDefault="00F7494B" w:rsidP="00457DD6">
      <w:pPr>
        <w:spacing w:after="0" w:line="240" w:lineRule="auto"/>
      </w:pPr>
      <w:r>
        <w:separator/>
      </w:r>
    </w:p>
  </w:footnote>
  <w:footnote w:type="continuationSeparator" w:id="0">
    <w:p w:rsidR="00F7494B" w:rsidRDefault="00F7494B" w:rsidP="0045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94B" w:rsidRDefault="00F7494B">
    <w:pPr>
      <w:pStyle w:val="Header"/>
    </w:pPr>
    <w:r>
      <w:t>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1A5E"/>
    <w:rsid w:val="00025C95"/>
    <w:rsid w:val="00065873"/>
    <w:rsid w:val="00083357"/>
    <w:rsid w:val="000A10CE"/>
    <w:rsid w:val="0016115E"/>
    <w:rsid w:val="0031475E"/>
    <w:rsid w:val="00317DDD"/>
    <w:rsid w:val="00374A69"/>
    <w:rsid w:val="00375ADB"/>
    <w:rsid w:val="003B0F1A"/>
    <w:rsid w:val="00420AFB"/>
    <w:rsid w:val="004306E8"/>
    <w:rsid w:val="00457DD6"/>
    <w:rsid w:val="00462651"/>
    <w:rsid w:val="00481788"/>
    <w:rsid w:val="0048606E"/>
    <w:rsid w:val="004A6778"/>
    <w:rsid w:val="00562C84"/>
    <w:rsid w:val="00587A69"/>
    <w:rsid w:val="00677558"/>
    <w:rsid w:val="006D0CD9"/>
    <w:rsid w:val="0070667B"/>
    <w:rsid w:val="007532A1"/>
    <w:rsid w:val="00757D05"/>
    <w:rsid w:val="008145C6"/>
    <w:rsid w:val="00846E5B"/>
    <w:rsid w:val="008947AC"/>
    <w:rsid w:val="00897964"/>
    <w:rsid w:val="008A1442"/>
    <w:rsid w:val="008D75DB"/>
    <w:rsid w:val="009875ED"/>
    <w:rsid w:val="0098767F"/>
    <w:rsid w:val="00B36C36"/>
    <w:rsid w:val="00B50FF0"/>
    <w:rsid w:val="00BD1921"/>
    <w:rsid w:val="00BE7FE4"/>
    <w:rsid w:val="00C55627"/>
    <w:rsid w:val="00CA37C3"/>
    <w:rsid w:val="00CA7718"/>
    <w:rsid w:val="00CE325F"/>
    <w:rsid w:val="00CF1A2F"/>
    <w:rsid w:val="00D0587B"/>
    <w:rsid w:val="00D1719B"/>
    <w:rsid w:val="00D50709"/>
    <w:rsid w:val="00D6012A"/>
    <w:rsid w:val="00D65CC2"/>
    <w:rsid w:val="00DC1C74"/>
    <w:rsid w:val="00E00570"/>
    <w:rsid w:val="00E6693A"/>
    <w:rsid w:val="00E8013E"/>
    <w:rsid w:val="00EC2507"/>
    <w:rsid w:val="00F0365E"/>
    <w:rsid w:val="00F067A6"/>
    <w:rsid w:val="00F40D8A"/>
    <w:rsid w:val="00F65462"/>
    <w:rsid w:val="00F7494B"/>
    <w:rsid w:val="00F871BF"/>
    <w:rsid w:val="00F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DD6"/>
  </w:style>
  <w:style w:type="paragraph" w:styleId="Footer">
    <w:name w:val="footer"/>
    <w:basedOn w:val="Normal"/>
    <w:link w:val="FooterChar"/>
    <w:uiPriority w:val="99"/>
    <w:semiHidden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22ECD27D</Template>
  <TotalTime>65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Aldri Koci</cp:lastModifiedBy>
  <cp:revision>6</cp:revision>
  <dcterms:created xsi:type="dcterms:W3CDTF">2014-12-03T10:56:00Z</dcterms:created>
  <dcterms:modified xsi:type="dcterms:W3CDTF">2016-03-31T12:08:00Z</dcterms:modified>
</cp:coreProperties>
</file>