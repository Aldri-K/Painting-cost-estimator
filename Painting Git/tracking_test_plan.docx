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963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4252"/>
        <w:gridCol w:w="3686"/>
        <w:gridCol w:w="2835"/>
        <w:gridCol w:w="821"/>
      </w:tblGrid>
      <w:tr w:rsidR="004306E8" w:rsidTr="00E8013E">
        <w:tc>
          <w:tcPr>
            <w:tcW w:w="959" w:type="dxa"/>
            <w:shd w:val="clear" w:color="auto" w:fill="EEECE1" w:themeFill="background2"/>
          </w:tcPr>
          <w:p w:rsidR="00FE1A5E" w:rsidRDefault="00FE1A5E">
            <w:r>
              <w:t>Test number</w:t>
            </w:r>
          </w:p>
        </w:tc>
        <w:tc>
          <w:tcPr>
            <w:tcW w:w="2410" w:type="dxa"/>
            <w:shd w:val="clear" w:color="auto" w:fill="EEECE1" w:themeFill="background2"/>
          </w:tcPr>
          <w:p w:rsidR="00FE1A5E" w:rsidRDefault="00FE1A5E">
            <w:r>
              <w:t>Description of test</w:t>
            </w:r>
          </w:p>
        </w:tc>
        <w:tc>
          <w:tcPr>
            <w:tcW w:w="4252" w:type="dxa"/>
            <w:shd w:val="clear" w:color="auto" w:fill="EEECE1" w:themeFill="background2"/>
          </w:tcPr>
          <w:p w:rsidR="00FE1A5E" w:rsidRDefault="00FE1A5E">
            <w:r>
              <w:t>Test data</w:t>
            </w:r>
          </w:p>
        </w:tc>
        <w:tc>
          <w:tcPr>
            <w:tcW w:w="3686" w:type="dxa"/>
            <w:shd w:val="clear" w:color="auto" w:fill="EEECE1" w:themeFill="background2"/>
          </w:tcPr>
          <w:p w:rsidR="00FE1A5E" w:rsidRDefault="00FE1A5E">
            <w:r>
              <w:t>Expected result</w:t>
            </w:r>
          </w:p>
        </w:tc>
        <w:tc>
          <w:tcPr>
            <w:tcW w:w="2835" w:type="dxa"/>
            <w:shd w:val="clear" w:color="auto" w:fill="EEECE1" w:themeFill="background2"/>
          </w:tcPr>
          <w:p w:rsidR="00FE1A5E" w:rsidRDefault="00FE1A5E">
            <w:r>
              <w:t>Actual result</w:t>
            </w:r>
          </w:p>
        </w:tc>
        <w:tc>
          <w:tcPr>
            <w:tcW w:w="821" w:type="dxa"/>
            <w:shd w:val="clear" w:color="auto" w:fill="EEECE1" w:themeFill="background2"/>
          </w:tcPr>
          <w:p w:rsidR="008A1442" w:rsidRDefault="00FE1A5E">
            <w:r>
              <w:t>Pass/</w:t>
            </w:r>
          </w:p>
          <w:p w:rsidR="00FE1A5E" w:rsidRDefault="00FE1A5E">
            <w:r>
              <w:t>Fail</w:t>
            </w:r>
          </w:p>
        </w:tc>
      </w:tr>
      <w:tr w:rsidR="00317DDD" w:rsidTr="00E8013E">
        <w:tc>
          <w:tcPr>
            <w:tcW w:w="959" w:type="dxa"/>
          </w:tcPr>
          <w:p w:rsidR="00FE1A5E" w:rsidRDefault="00897964">
            <w:r>
              <w:t>1</w:t>
            </w:r>
          </w:p>
        </w:tc>
        <w:tc>
          <w:tcPr>
            <w:tcW w:w="2410" w:type="dxa"/>
          </w:tcPr>
          <w:p w:rsidR="000E165C" w:rsidRDefault="000E165C" w:rsidP="000E165C">
            <w:r>
              <w:t>Would you like to:</w:t>
            </w:r>
          </w:p>
          <w:p w:rsidR="000E165C" w:rsidRDefault="000E165C" w:rsidP="000E165C">
            <w:r>
              <w:t>a.search for an estimate</w:t>
            </w:r>
          </w:p>
          <w:p w:rsidR="000E165C" w:rsidRDefault="000E165C" w:rsidP="000E165C">
            <w:r>
              <w:t>b.Display outstanding payments</w:t>
            </w:r>
          </w:p>
          <w:p w:rsidR="000E165C" w:rsidRDefault="000E165C" w:rsidP="000E165C">
            <w:r>
              <w:t>c.Display total revenue</w:t>
            </w:r>
          </w:p>
          <w:p w:rsidR="00FE1A5E" w:rsidRDefault="000E165C" w:rsidP="000E165C">
            <w:r>
              <w:t>Q.Quit</w:t>
            </w:r>
          </w:p>
        </w:tc>
        <w:tc>
          <w:tcPr>
            <w:tcW w:w="4252" w:type="dxa"/>
          </w:tcPr>
          <w:p w:rsidR="00FE1A5E" w:rsidRDefault="000E165C" w:rsidP="000E165C">
            <w:r>
              <w:t>“a</w:t>
            </w:r>
            <w:r w:rsidR="00897964">
              <w:t>”</w:t>
            </w:r>
          </w:p>
        </w:tc>
        <w:tc>
          <w:tcPr>
            <w:tcW w:w="3686" w:type="dxa"/>
          </w:tcPr>
          <w:p w:rsidR="00C55627" w:rsidRDefault="004A6778">
            <w:r>
              <w:t>Accept it</w:t>
            </w:r>
          </w:p>
        </w:tc>
        <w:tc>
          <w:tcPr>
            <w:tcW w:w="2835" w:type="dxa"/>
          </w:tcPr>
          <w:p w:rsidR="00083357" w:rsidRDefault="004A6778">
            <w:r>
              <w:t>Accepted and saved</w:t>
            </w:r>
          </w:p>
        </w:tc>
        <w:tc>
          <w:tcPr>
            <w:tcW w:w="821" w:type="dxa"/>
          </w:tcPr>
          <w:p w:rsidR="00FE1A5E" w:rsidRDefault="004A6778">
            <w:r>
              <w:t>Pass</w:t>
            </w:r>
          </w:p>
        </w:tc>
      </w:tr>
      <w:tr w:rsidR="000E165C" w:rsidTr="00E8013E">
        <w:tc>
          <w:tcPr>
            <w:tcW w:w="959" w:type="dxa"/>
          </w:tcPr>
          <w:p w:rsidR="000E165C" w:rsidRDefault="000E165C" w:rsidP="000E165C">
            <w:r>
              <w:t>2</w:t>
            </w:r>
          </w:p>
        </w:tc>
        <w:tc>
          <w:tcPr>
            <w:tcW w:w="2410" w:type="dxa"/>
          </w:tcPr>
          <w:p w:rsidR="000E165C" w:rsidRDefault="000E165C" w:rsidP="000E165C">
            <w:r w:rsidRPr="000E165C">
              <w:t>Enter the estimate numnber you are looking for:</w:t>
            </w:r>
          </w:p>
        </w:tc>
        <w:tc>
          <w:tcPr>
            <w:tcW w:w="4252" w:type="dxa"/>
          </w:tcPr>
          <w:p w:rsidR="000E165C" w:rsidRDefault="000E165C" w:rsidP="000E165C">
            <w:r>
              <w:t>“</w:t>
            </w:r>
            <w:r w:rsidRPr="000E165C">
              <w:t>E5341</w:t>
            </w:r>
            <w:r>
              <w:t>”</w:t>
            </w:r>
          </w:p>
        </w:tc>
        <w:tc>
          <w:tcPr>
            <w:tcW w:w="3686" w:type="dxa"/>
          </w:tcPr>
          <w:p w:rsidR="000E165C" w:rsidRDefault="000E165C" w:rsidP="000E165C">
            <w:r>
              <w:t>Accept it and displays information</w:t>
            </w:r>
          </w:p>
        </w:tc>
        <w:tc>
          <w:tcPr>
            <w:tcW w:w="2835" w:type="dxa"/>
          </w:tcPr>
          <w:p w:rsidR="000E165C" w:rsidRDefault="000E165C" w:rsidP="000E165C">
            <w:r>
              <w:t>Accepted and displays information</w:t>
            </w:r>
          </w:p>
        </w:tc>
        <w:tc>
          <w:tcPr>
            <w:tcW w:w="821" w:type="dxa"/>
          </w:tcPr>
          <w:p w:rsidR="000E165C" w:rsidRPr="000E165C" w:rsidRDefault="000E165C" w:rsidP="000E165C">
            <w:r>
              <w:t>Pass</w:t>
            </w:r>
          </w:p>
        </w:tc>
      </w:tr>
      <w:tr w:rsidR="000E165C" w:rsidTr="00E8013E">
        <w:tc>
          <w:tcPr>
            <w:tcW w:w="959" w:type="dxa"/>
          </w:tcPr>
          <w:p w:rsidR="000E165C" w:rsidRDefault="000E165C" w:rsidP="000E165C">
            <w:r>
              <w:t>3</w:t>
            </w:r>
          </w:p>
        </w:tc>
        <w:tc>
          <w:tcPr>
            <w:tcW w:w="2410" w:type="dxa"/>
          </w:tcPr>
          <w:p w:rsidR="000E165C" w:rsidRDefault="000E165C" w:rsidP="000E165C">
            <w:r w:rsidRPr="000E165C">
              <w:t>Enter the estimate numnber you are looking for:</w:t>
            </w:r>
          </w:p>
        </w:tc>
        <w:tc>
          <w:tcPr>
            <w:tcW w:w="4252" w:type="dxa"/>
          </w:tcPr>
          <w:p w:rsidR="000E165C" w:rsidRDefault="000E165C" w:rsidP="000E165C">
            <w:r>
              <w:t>“5341”</w:t>
            </w:r>
          </w:p>
        </w:tc>
        <w:tc>
          <w:tcPr>
            <w:tcW w:w="3686" w:type="dxa"/>
          </w:tcPr>
          <w:p w:rsidR="000E165C" w:rsidRDefault="000E165C" w:rsidP="000E165C">
            <w:r>
              <w:t>Displays message saying that it is not found</w:t>
            </w:r>
          </w:p>
        </w:tc>
        <w:tc>
          <w:tcPr>
            <w:tcW w:w="2835" w:type="dxa"/>
          </w:tcPr>
          <w:p w:rsidR="000E165C" w:rsidRDefault="000E165C" w:rsidP="000E165C">
            <w:r>
              <w:t>Displays message saying that it is not found</w:t>
            </w:r>
          </w:p>
        </w:tc>
        <w:tc>
          <w:tcPr>
            <w:tcW w:w="821" w:type="dxa"/>
          </w:tcPr>
          <w:p w:rsidR="000E165C" w:rsidRPr="000E165C" w:rsidRDefault="000E165C" w:rsidP="000E165C">
            <w:r>
              <w:t>Pass</w:t>
            </w:r>
          </w:p>
        </w:tc>
      </w:tr>
      <w:tr w:rsidR="000E165C" w:rsidTr="00E8013E">
        <w:tc>
          <w:tcPr>
            <w:tcW w:w="959" w:type="dxa"/>
          </w:tcPr>
          <w:p w:rsidR="000E165C" w:rsidRDefault="000E165C" w:rsidP="000E165C">
            <w:r>
              <w:t>4</w:t>
            </w:r>
          </w:p>
        </w:tc>
        <w:tc>
          <w:tcPr>
            <w:tcW w:w="2410" w:type="dxa"/>
          </w:tcPr>
          <w:p w:rsidR="000E165C" w:rsidRDefault="000E165C" w:rsidP="000E165C">
            <w:r w:rsidRPr="000E165C">
              <w:t>Would you like to try again Y/N:</w:t>
            </w:r>
          </w:p>
        </w:tc>
        <w:tc>
          <w:tcPr>
            <w:tcW w:w="4252" w:type="dxa"/>
          </w:tcPr>
          <w:p w:rsidR="000E165C" w:rsidRDefault="000E165C" w:rsidP="000E165C">
            <w:r>
              <w:t>“Y”</w:t>
            </w:r>
          </w:p>
        </w:tc>
        <w:tc>
          <w:tcPr>
            <w:tcW w:w="3686" w:type="dxa"/>
          </w:tcPr>
          <w:p w:rsidR="000E165C" w:rsidRDefault="000E165C" w:rsidP="000E165C">
            <w:r>
              <w:t>Accept it</w:t>
            </w:r>
          </w:p>
        </w:tc>
        <w:tc>
          <w:tcPr>
            <w:tcW w:w="2835" w:type="dxa"/>
          </w:tcPr>
          <w:p w:rsidR="000E165C" w:rsidRDefault="000E165C" w:rsidP="000E165C">
            <w:r>
              <w:t>Accepted</w:t>
            </w:r>
          </w:p>
        </w:tc>
        <w:tc>
          <w:tcPr>
            <w:tcW w:w="821" w:type="dxa"/>
          </w:tcPr>
          <w:p w:rsidR="000E165C" w:rsidRPr="000E165C" w:rsidRDefault="000E165C" w:rsidP="000E165C">
            <w:r>
              <w:t>Pass</w:t>
            </w:r>
          </w:p>
        </w:tc>
      </w:tr>
      <w:tr w:rsidR="000E165C" w:rsidTr="00E8013E">
        <w:tc>
          <w:tcPr>
            <w:tcW w:w="959" w:type="dxa"/>
          </w:tcPr>
          <w:p w:rsidR="000E165C" w:rsidRDefault="000E165C" w:rsidP="000E165C">
            <w:r>
              <w:t>5</w:t>
            </w:r>
          </w:p>
        </w:tc>
        <w:tc>
          <w:tcPr>
            <w:tcW w:w="2410" w:type="dxa"/>
          </w:tcPr>
          <w:p w:rsidR="000E165C" w:rsidRDefault="000E165C" w:rsidP="000E165C">
            <w:r w:rsidRPr="000E165C">
              <w:t>Would you like to try again Y/N:</w:t>
            </w:r>
          </w:p>
        </w:tc>
        <w:tc>
          <w:tcPr>
            <w:tcW w:w="4252" w:type="dxa"/>
          </w:tcPr>
          <w:p w:rsidR="000E165C" w:rsidRDefault="000E165C" w:rsidP="000E165C">
            <w:r>
              <w:t>“Yes”</w:t>
            </w:r>
          </w:p>
        </w:tc>
        <w:tc>
          <w:tcPr>
            <w:tcW w:w="3686" w:type="dxa"/>
          </w:tcPr>
          <w:p w:rsidR="000E165C" w:rsidRDefault="000E165C" w:rsidP="000E165C">
            <w:r>
              <w:t>Accept it</w:t>
            </w:r>
          </w:p>
        </w:tc>
        <w:tc>
          <w:tcPr>
            <w:tcW w:w="2835" w:type="dxa"/>
          </w:tcPr>
          <w:p w:rsidR="000E165C" w:rsidRDefault="000E165C" w:rsidP="000E165C">
            <w:r>
              <w:t>Accepted</w:t>
            </w:r>
          </w:p>
        </w:tc>
        <w:tc>
          <w:tcPr>
            <w:tcW w:w="821" w:type="dxa"/>
          </w:tcPr>
          <w:p w:rsidR="000E165C" w:rsidRPr="000E165C" w:rsidRDefault="000E165C" w:rsidP="000E165C">
            <w:r>
              <w:t>Pass</w:t>
            </w:r>
          </w:p>
        </w:tc>
      </w:tr>
      <w:tr w:rsidR="000E165C" w:rsidTr="00E8013E">
        <w:tc>
          <w:tcPr>
            <w:tcW w:w="959" w:type="dxa"/>
          </w:tcPr>
          <w:p w:rsidR="000E165C" w:rsidRDefault="000E165C" w:rsidP="000E165C">
            <w:r>
              <w:t>6</w:t>
            </w:r>
          </w:p>
        </w:tc>
        <w:tc>
          <w:tcPr>
            <w:tcW w:w="2410" w:type="dxa"/>
          </w:tcPr>
          <w:p w:rsidR="000E165C" w:rsidRDefault="000E165C" w:rsidP="000E165C">
            <w:r w:rsidRPr="000E165C">
              <w:t>Would you like to try again Y/N:</w:t>
            </w:r>
          </w:p>
        </w:tc>
        <w:tc>
          <w:tcPr>
            <w:tcW w:w="4252" w:type="dxa"/>
          </w:tcPr>
          <w:p w:rsidR="000E165C" w:rsidRDefault="000E165C" w:rsidP="000E165C">
            <w:r>
              <w:t>“N”</w:t>
            </w:r>
          </w:p>
        </w:tc>
        <w:tc>
          <w:tcPr>
            <w:tcW w:w="3686" w:type="dxa"/>
          </w:tcPr>
          <w:p w:rsidR="000E165C" w:rsidRDefault="000E165C" w:rsidP="000E165C">
            <w:r>
              <w:t>Accept it</w:t>
            </w:r>
          </w:p>
        </w:tc>
        <w:tc>
          <w:tcPr>
            <w:tcW w:w="2835" w:type="dxa"/>
          </w:tcPr>
          <w:p w:rsidR="000E165C" w:rsidRDefault="000E165C" w:rsidP="000E165C">
            <w:r>
              <w:t>Accepted</w:t>
            </w:r>
          </w:p>
        </w:tc>
        <w:tc>
          <w:tcPr>
            <w:tcW w:w="821" w:type="dxa"/>
          </w:tcPr>
          <w:p w:rsidR="000E165C" w:rsidRPr="000E165C" w:rsidRDefault="000E165C" w:rsidP="000E165C">
            <w:r>
              <w:t>Pass</w:t>
            </w:r>
          </w:p>
        </w:tc>
      </w:tr>
      <w:tr w:rsidR="000E165C" w:rsidTr="00E8013E">
        <w:tc>
          <w:tcPr>
            <w:tcW w:w="959" w:type="dxa"/>
          </w:tcPr>
          <w:p w:rsidR="000E165C" w:rsidRDefault="000E165C" w:rsidP="000E165C">
            <w:r>
              <w:t>7</w:t>
            </w:r>
          </w:p>
        </w:tc>
        <w:tc>
          <w:tcPr>
            <w:tcW w:w="2410" w:type="dxa"/>
          </w:tcPr>
          <w:p w:rsidR="000E165C" w:rsidRDefault="000E165C" w:rsidP="000E165C">
            <w:r w:rsidRPr="000E165C">
              <w:t>Would you like to try again Y/N:</w:t>
            </w:r>
          </w:p>
        </w:tc>
        <w:tc>
          <w:tcPr>
            <w:tcW w:w="4252" w:type="dxa"/>
          </w:tcPr>
          <w:p w:rsidR="000E165C" w:rsidRDefault="000E165C" w:rsidP="000E165C">
            <w:r>
              <w:t>“No”</w:t>
            </w:r>
          </w:p>
        </w:tc>
        <w:tc>
          <w:tcPr>
            <w:tcW w:w="3686" w:type="dxa"/>
          </w:tcPr>
          <w:p w:rsidR="000E165C" w:rsidRDefault="000E165C" w:rsidP="000E165C">
            <w:r>
              <w:t>Accept it</w:t>
            </w:r>
          </w:p>
        </w:tc>
        <w:tc>
          <w:tcPr>
            <w:tcW w:w="2835" w:type="dxa"/>
          </w:tcPr>
          <w:p w:rsidR="000E165C" w:rsidRDefault="000E165C" w:rsidP="000E165C">
            <w:r>
              <w:t>Accepted</w:t>
            </w:r>
          </w:p>
        </w:tc>
        <w:tc>
          <w:tcPr>
            <w:tcW w:w="821" w:type="dxa"/>
          </w:tcPr>
          <w:p w:rsidR="000E165C" w:rsidRPr="000E165C" w:rsidRDefault="000E165C" w:rsidP="000E165C">
            <w:r>
              <w:t>Pass</w:t>
            </w:r>
          </w:p>
        </w:tc>
      </w:tr>
      <w:tr w:rsidR="000E165C" w:rsidTr="00E8013E">
        <w:tc>
          <w:tcPr>
            <w:tcW w:w="959" w:type="dxa"/>
          </w:tcPr>
          <w:p w:rsidR="000E165C" w:rsidRDefault="000E165C" w:rsidP="000E165C">
            <w:r>
              <w:t>4</w:t>
            </w:r>
          </w:p>
        </w:tc>
        <w:tc>
          <w:tcPr>
            <w:tcW w:w="2410" w:type="dxa"/>
          </w:tcPr>
          <w:p w:rsidR="000E165C" w:rsidRDefault="000E165C" w:rsidP="000E165C">
            <w:r w:rsidRPr="000E165C">
              <w:t xml:space="preserve">Would you like to </w:t>
            </w:r>
            <w:r>
              <w:t xml:space="preserve">start </w:t>
            </w:r>
            <w:r w:rsidRPr="000E165C">
              <w:t>again Y/N:</w:t>
            </w:r>
          </w:p>
        </w:tc>
        <w:tc>
          <w:tcPr>
            <w:tcW w:w="4252" w:type="dxa"/>
          </w:tcPr>
          <w:p w:rsidR="000E165C" w:rsidRDefault="000E165C" w:rsidP="000E165C">
            <w:r>
              <w:t>“Y”</w:t>
            </w:r>
          </w:p>
        </w:tc>
        <w:tc>
          <w:tcPr>
            <w:tcW w:w="3686" w:type="dxa"/>
          </w:tcPr>
          <w:p w:rsidR="000E165C" w:rsidRDefault="000E165C" w:rsidP="000E165C">
            <w:r>
              <w:t>Accept it</w:t>
            </w:r>
          </w:p>
        </w:tc>
        <w:tc>
          <w:tcPr>
            <w:tcW w:w="2835" w:type="dxa"/>
          </w:tcPr>
          <w:p w:rsidR="000E165C" w:rsidRDefault="000E165C" w:rsidP="000E165C">
            <w:r>
              <w:t>Accepted</w:t>
            </w:r>
          </w:p>
        </w:tc>
        <w:tc>
          <w:tcPr>
            <w:tcW w:w="821" w:type="dxa"/>
          </w:tcPr>
          <w:p w:rsidR="000E165C" w:rsidRPr="000E165C" w:rsidRDefault="000E165C" w:rsidP="000E165C">
            <w:r>
              <w:t>Pass</w:t>
            </w:r>
          </w:p>
        </w:tc>
      </w:tr>
      <w:tr w:rsidR="000E165C" w:rsidTr="00E8013E">
        <w:tc>
          <w:tcPr>
            <w:tcW w:w="959" w:type="dxa"/>
          </w:tcPr>
          <w:p w:rsidR="000E165C" w:rsidRDefault="000E165C" w:rsidP="000E165C">
            <w:r>
              <w:t>5</w:t>
            </w:r>
          </w:p>
        </w:tc>
        <w:tc>
          <w:tcPr>
            <w:tcW w:w="2410" w:type="dxa"/>
          </w:tcPr>
          <w:p w:rsidR="000E165C" w:rsidRDefault="000E165C" w:rsidP="000E165C">
            <w:r w:rsidRPr="000E165C">
              <w:t xml:space="preserve">Would you like to </w:t>
            </w:r>
            <w:r>
              <w:t>start</w:t>
            </w:r>
            <w:r w:rsidRPr="000E165C">
              <w:t xml:space="preserve"> again Y/N:</w:t>
            </w:r>
          </w:p>
        </w:tc>
        <w:tc>
          <w:tcPr>
            <w:tcW w:w="4252" w:type="dxa"/>
          </w:tcPr>
          <w:p w:rsidR="000E165C" w:rsidRDefault="000E165C" w:rsidP="000E165C">
            <w:r>
              <w:t>“Yes”</w:t>
            </w:r>
          </w:p>
        </w:tc>
        <w:tc>
          <w:tcPr>
            <w:tcW w:w="3686" w:type="dxa"/>
          </w:tcPr>
          <w:p w:rsidR="000E165C" w:rsidRDefault="000E165C" w:rsidP="000E165C">
            <w:r>
              <w:t>Accept it</w:t>
            </w:r>
          </w:p>
        </w:tc>
        <w:tc>
          <w:tcPr>
            <w:tcW w:w="2835" w:type="dxa"/>
          </w:tcPr>
          <w:p w:rsidR="000E165C" w:rsidRDefault="000E165C" w:rsidP="000E165C">
            <w:r>
              <w:t>Accepted</w:t>
            </w:r>
          </w:p>
        </w:tc>
        <w:tc>
          <w:tcPr>
            <w:tcW w:w="821" w:type="dxa"/>
          </w:tcPr>
          <w:p w:rsidR="000E165C" w:rsidRPr="000E165C" w:rsidRDefault="000E165C" w:rsidP="000E165C">
            <w:r>
              <w:t>Pass</w:t>
            </w:r>
          </w:p>
        </w:tc>
      </w:tr>
      <w:tr w:rsidR="000E165C" w:rsidTr="00E8013E">
        <w:tc>
          <w:tcPr>
            <w:tcW w:w="959" w:type="dxa"/>
          </w:tcPr>
          <w:p w:rsidR="000E165C" w:rsidRDefault="000E165C" w:rsidP="000E165C">
            <w:r>
              <w:t>6</w:t>
            </w:r>
          </w:p>
        </w:tc>
        <w:tc>
          <w:tcPr>
            <w:tcW w:w="2410" w:type="dxa"/>
          </w:tcPr>
          <w:p w:rsidR="000E165C" w:rsidRDefault="000E165C" w:rsidP="000E165C">
            <w:r>
              <w:t xml:space="preserve">Would you like to start </w:t>
            </w:r>
            <w:r w:rsidRPr="000E165C">
              <w:t>again Y/N:</w:t>
            </w:r>
          </w:p>
        </w:tc>
        <w:tc>
          <w:tcPr>
            <w:tcW w:w="4252" w:type="dxa"/>
          </w:tcPr>
          <w:p w:rsidR="000E165C" w:rsidRDefault="000E165C" w:rsidP="000E165C">
            <w:r>
              <w:t>“N”</w:t>
            </w:r>
          </w:p>
        </w:tc>
        <w:tc>
          <w:tcPr>
            <w:tcW w:w="3686" w:type="dxa"/>
          </w:tcPr>
          <w:p w:rsidR="000E165C" w:rsidRDefault="000E165C" w:rsidP="000E165C">
            <w:r>
              <w:t>Accept it</w:t>
            </w:r>
          </w:p>
        </w:tc>
        <w:tc>
          <w:tcPr>
            <w:tcW w:w="2835" w:type="dxa"/>
          </w:tcPr>
          <w:p w:rsidR="000E165C" w:rsidRDefault="000E165C" w:rsidP="000E165C">
            <w:r>
              <w:t>Accepted</w:t>
            </w:r>
          </w:p>
        </w:tc>
        <w:tc>
          <w:tcPr>
            <w:tcW w:w="821" w:type="dxa"/>
          </w:tcPr>
          <w:p w:rsidR="000E165C" w:rsidRPr="000E165C" w:rsidRDefault="000E165C" w:rsidP="000E165C">
            <w:r>
              <w:t>Pass</w:t>
            </w:r>
          </w:p>
        </w:tc>
      </w:tr>
      <w:tr w:rsidR="000E165C" w:rsidTr="00E8013E">
        <w:tc>
          <w:tcPr>
            <w:tcW w:w="959" w:type="dxa"/>
          </w:tcPr>
          <w:p w:rsidR="000E165C" w:rsidRDefault="000E165C" w:rsidP="000E165C">
            <w:r>
              <w:t>7</w:t>
            </w:r>
          </w:p>
        </w:tc>
        <w:tc>
          <w:tcPr>
            <w:tcW w:w="2410" w:type="dxa"/>
          </w:tcPr>
          <w:p w:rsidR="000E165C" w:rsidRDefault="000E165C" w:rsidP="000E165C">
            <w:r w:rsidRPr="000E165C">
              <w:t xml:space="preserve">Would you like to </w:t>
            </w:r>
            <w:r>
              <w:t>start</w:t>
            </w:r>
            <w:r w:rsidRPr="000E165C">
              <w:t xml:space="preserve"> again Y/N:</w:t>
            </w:r>
          </w:p>
        </w:tc>
        <w:tc>
          <w:tcPr>
            <w:tcW w:w="4252" w:type="dxa"/>
          </w:tcPr>
          <w:p w:rsidR="000E165C" w:rsidRDefault="000E165C" w:rsidP="000E165C">
            <w:r>
              <w:t>“No”</w:t>
            </w:r>
          </w:p>
        </w:tc>
        <w:tc>
          <w:tcPr>
            <w:tcW w:w="3686" w:type="dxa"/>
          </w:tcPr>
          <w:p w:rsidR="000E165C" w:rsidRDefault="000E165C" w:rsidP="000E165C">
            <w:r>
              <w:t>Accept it</w:t>
            </w:r>
          </w:p>
        </w:tc>
        <w:tc>
          <w:tcPr>
            <w:tcW w:w="2835" w:type="dxa"/>
          </w:tcPr>
          <w:p w:rsidR="000E165C" w:rsidRDefault="000E165C" w:rsidP="000E165C">
            <w:r>
              <w:t>Accepted</w:t>
            </w:r>
          </w:p>
        </w:tc>
        <w:tc>
          <w:tcPr>
            <w:tcW w:w="821" w:type="dxa"/>
          </w:tcPr>
          <w:p w:rsidR="000E165C" w:rsidRPr="000E165C" w:rsidRDefault="000E165C" w:rsidP="000E165C">
            <w:r>
              <w:t>Pass</w:t>
            </w:r>
          </w:p>
        </w:tc>
      </w:tr>
      <w:tr w:rsidR="000E165C" w:rsidTr="000E165C">
        <w:trPr>
          <w:trHeight w:val="1594"/>
        </w:trPr>
        <w:tc>
          <w:tcPr>
            <w:tcW w:w="959" w:type="dxa"/>
          </w:tcPr>
          <w:p w:rsidR="000E165C" w:rsidRDefault="000E165C" w:rsidP="000E165C">
            <w:r>
              <w:lastRenderedPageBreak/>
              <w:t>8</w:t>
            </w:r>
          </w:p>
        </w:tc>
        <w:tc>
          <w:tcPr>
            <w:tcW w:w="2410" w:type="dxa"/>
          </w:tcPr>
          <w:p w:rsidR="000E165C" w:rsidRDefault="000E165C" w:rsidP="000E165C">
            <w:r>
              <w:t>Would you like to:</w:t>
            </w:r>
          </w:p>
          <w:p w:rsidR="000E165C" w:rsidRDefault="000E165C" w:rsidP="000E165C">
            <w:r>
              <w:t>a.search for an estimate</w:t>
            </w:r>
          </w:p>
          <w:p w:rsidR="000E165C" w:rsidRDefault="000E165C" w:rsidP="000E165C">
            <w:r>
              <w:t>b.Display outstanding payments</w:t>
            </w:r>
          </w:p>
          <w:p w:rsidR="000E165C" w:rsidRDefault="000E165C" w:rsidP="000E165C">
            <w:r>
              <w:t>c.Display total revenue</w:t>
            </w:r>
          </w:p>
          <w:p w:rsidR="000E165C" w:rsidRDefault="000E165C" w:rsidP="000E165C">
            <w:r>
              <w:t>Q.Quit</w:t>
            </w:r>
          </w:p>
        </w:tc>
        <w:tc>
          <w:tcPr>
            <w:tcW w:w="4252" w:type="dxa"/>
          </w:tcPr>
          <w:p w:rsidR="000E165C" w:rsidRDefault="000E165C" w:rsidP="000E165C">
            <w:r>
              <w:t>“1”</w:t>
            </w:r>
          </w:p>
        </w:tc>
        <w:tc>
          <w:tcPr>
            <w:tcW w:w="3686" w:type="dxa"/>
          </w:tcPr>
          <w:p w:rsidR="000E165C" w:rsidRDefault="000E165C" w:rsidP="000E165C">
            <w:r>
              <w:t>Error</w:t>
            </w:r>
          </w:p>
        </w:tc>
        <w:tc>
          <w:tcPr>
            <w:tcW w:w="2835" w:type="dxa"/>
          </w:tcPr>
          <w:p w:rsidR="000E165C" w:rsidRDefault="000E165C" w:rsidP="000E165C">
            <w:r>
              <w:t>Accepted and saved</w:t>
            </w:r>
          </w:p>
        </w:tc>
        <w:tc>
          <w:tcPr>
            <w:tcW w:w="821" w:type="dxa"/>
          </w:tcPr>
          <w:p w:rsidR="000E165C" w:rsidRDefault="000E165C" w:rsidP="000E165C">
            <w:r>
              <w:t>Fail</w:t>
            </w:r>
          </w:p>
        </w:tc>
      </w:tr>
      <w:tr w:rsidR="000E165C" w:rsidTr="000E165C">
        <w:trPr>
          <w:trHeight w:val="1594"/>
        </w:trPr>
        <w:tc>
          <w:tcPr>
            <w:tcW w:w="959" w:type="dxa"/>
          </w:tcPr>
          <w:p w:rsidR="000E165C" w:rsidRDefault="000E165C" w:rsidP="000E165C">
            <w:r>
              <w:t>9</w:t>
            </w:r>
          </w:p>
        </w:tc>
        <w:tc>
          <w:tcPr>
            <w:tcW w:w="2410" w:type="dxa"/>
          </w:tcPr>
          <w:p w:rsidR="000E165C" w:rsidRDefault="000E165C" w:rsidP="000E165C">
            <w:r>
              <w:t>Would you like to:</w:t>
            </w:r>
          </w:p>
          <w:p w:rsidR="000E165C" w:rsidRDefault="000E165C" w:rsidP="000E165C">
            <w:r>
              <w:t>a.search for an estimate</w:t>
            </w:r>
          </w:p>
          <w:p w:rsidR="000E165C" w:rsidRDefault="000E165C" w:rsidP="000E165C">
            <w:r>
              <w:t>b.Display outstanding payments</w:t>
            </w:r>
          </w:p>
          <w:p w:rsidR="000E165C" w:rsidRDefault="000E165C" w:rsidP="000E165C">
            <w:r>
              <w:t>c.Display total revenue</w:t>
            </w:r>
          </w:p>
          <w:p w:rsidR="000E165C" w:rsidRDefault="000E165C" w:rsidP="000E165C">
            <w:r>
              <w:t>Q.Quit</w:t>
            </w:r>
          </w:p>
        </w:tc>
        <w:tc>
          <w:tcPr>
            <w:tcW w:w="4252" w:type="dxa"/>
          </w:tcPr>
          <w:p w:rsidR="000E165C" w:rsidRDefault="000E165C" w:rsidP="000E165C">
            <w:r>
              <w:t>“b”</w:t>
            </w:r>
          </w:p>
        </w:tc>
        <w:tc>
          <w:tcPr>
            <w:tcW w:w="3686" w:type="dxa"/>
          </w:tcPr>
          <w:p w:rsidR="000E165C" w:rsidRDefault="00D662C8" w:rsidP="000E165C">
            <w:r>
              <w:t>Accept it and display information</w:t>
            </w:r>
          </w:p>
        </w:tc>
        <w:tc>
          <w:tcPr>
            <w:tcW w:w="2835" w:type="dxa"/>
          </w:tcPr>
          <w:p w:rsidR="000E165C" w:rsidRDefault="00D662C8" w:rsidP="000E165C">
            <w:r>
              <w:t>Accepted and displayed information</w:t>
            </w:r>
          </w:p>
        </w:tc>
        <w:tc>
          <w:tcPr>
            <w:tcW w:w="821" w:type="dxa"/>
          </w:tcPr>
          <w:p w:rsidR="000E165C" w:rsidRDefault="00D662C8" w:rsidP="00D662C8">
            <w:r>
              <w:t>pass</w:t>
            </w:r>
          </w:p>
        </w:tc>
      </w:tr>
      <w:tr w:rsidR="00D662C8" w:rsidTr="000E165C">
        <w:trPr>
          <w:trHeight w:val="1594"/>
        </w:trPr>
        <w:tc>
          <w:tcPr>
            <w:tcW w:w="959" w:type="dxa"/>
          </w:tcPr>
          <w:p w:rsidR="00D662C8" w:rsidRDefault="00D662C8" w:rsidP="00EA525F">
            <w:r>
              <w:t>10</w:t>
            </w:r>
          </w:p>
        </w:tc>
        <w:tc>
          <w:tcPr>
            <w:tcW w:w="2410" w:type="dxa"/>
          </w:tcPr>
          <w:p w:rsidR="00D662C8" w:rsidRDefault="00D662C8" w:rsidP="00EA525F">
            <w:r>
              <w:t>Would you like to:</w:t>
            </w:r>
          </w:p>
          <w:p w:rsidR="00D662C8" w:rsidRDefault="00D662C8" w:rsidP="00EA525F">
            <w:r>
              <w:t>a.search for an estimate</w:t>
            </w:r>
          </w:p>
          <w:p w:rsidR="00D662C8" w:rsidRDefault="00D662C8" w:rsidP="00EA525F">
            <w:r>
              <w:t>b.Display outstanding payments</w:t>
            </w:r>
          </w:p>
          <w:p w:rsidR="00D662C8" w:rsidRDefault="00D662C8" w:rsidP="00EA525F">
            <w:r>
              <w:t>c.Display total revenue</w:t>
            </w:r>
          </w:p>
          <w:p w:rsidR="00D662C8" w:rsidRDefault="00D662C8" w:rsidP="00EA525F">
            <w:r>
              <w:t>Q.Quit</w:t>
            </w:r>
          </w:p>
        </w:tc>
        <w:tc>
          <w:tcPr>
            <w:tcW w:w="4252" w:type="dxa"/>
          </w:tcPr>
          <w:p w:rsidR="00D662C8" w:rsidRDefault="00D662C8" w:rsidP="00EA525F">
            <w:r>
              <w:t>“2”</w:t>
            </w:r>
          </w:p>
        </w:tc>
        <w:tc>
          <w:tcPr>
            <w:tcW w:w="3686" w:type="dxa"/>
          </w:tcPr>
          <w:p w:rsidR="00D662C8" w:rsidRDefault="00D662C8" w:rsidP="009C4552">
            <w:r>
              <w:t>Error</w:t>
            </w:r>
          </w:p>
        </w:tc>
        <w:tc>
          <w:tcPr>
            <w:tcW w:w="2835" w:type="dxa"/>
          </w:tcPr>
          <w:p w:rsidR="00D662C8" w:rsidRDefault="00D662C8" w:rsidP="009C4552">
            <w:r>
              <w:t>Accepted and saved</w:t>
            </w:r>
          </w:p>
        </w:tc>
        <w:tc>
          <w:tcPr>
            <w:tcW w:w="821" w:type="dxa"/>
          </w:tcPr>
          <w:p w:rsidR="00D662C8" w:rsidRDefault="00D662C8" w:rsidP="009C4552">
            <w:r>
              <w:t>Fail</w:t>
            </w:r>
          </w:p>
        </w:tc>
      </w:tr>
      <w:tr w:rsidR="00D662C8" w:rsidTr="000E165C">
        <w:trPr>
          <w:trHeight w:val="1594"/>
        </w:trPr>
        <w:tc>
          <w:tcPr>
            <w:tcW w:w="959" w:type="dxa"/>
          </w:tcPr>
          <w:p w:rsidR="00D662C8" w:rsidRDefault="00D662C8" w:rsidP="00AB3AF0">
            <w:r>
              <w:t>11</w:t>
            </w:r>
          </w:p>
        </w:tc>
        <w:tc>
          <w:tcPr>
            <w:tcW w:w="2410" w:type="dxa"/>
          </w:tcPr>
          <w:p w:rsidR="00D662C8" w:rsidRDefault="00D662C8" w:rsidP="00AB3AF0">
            <w:r>
              <w:t>Would you like to:</w:t>
            </w:r>
          </w:p>
          <w:p w:rsidR="00D662C8" w:rsidRDefault="00D662C8" w:rsidP="00AB3AF0">
            <w:r>
              <w:t>a.search for an estimate</w:t>
            </w:r>
          </w:p>
          <w:p w:rsidR="00D662C8" w:rsidRDefault="00D662C8" w:rsidP="00AB3AF0">
            <w:r>
              <w:t>b.Display outstanding payments</w:t>
            </w:r>
          </w:p>
          <w:p w:rsidR="00D662C8" w:rsidRDefault="00D662C8" w:rsidP="00AB3AF0">
            <w:r>
              <w:t>c.Display total revenue</w:t>
            </w:r>
          </w:p>
          <w:p w:rsidR="00D662C8" w:rsidRDefault="00D662C8" w:rsidP="00AB3AF0">
            <w:r>
              <w:t>Q.Quit</w:t>
            </w:r>
          </w:p>
        </w:tc>
        <w:tc>
          <w:tcPr>
            <w:tcW w:w="4252" w:type="dxa"/>
          </w:tcPr>
          <w:p w:rsidR="00D662C8" w:rsidRDefault="00D662C8" w:rsidP="00AB3AF0">
            <w:r>
              <w:t>“c”</w:t>
            </w:r>
          </w:p>
        </w:tc>
        <w:tc>
          <w:tcPr>
            <w:tcW w:w="3686" w:type="dxa"/>
          </w:tcPr>
          <w:p w:rsidR="00D662C8" w:rsidRDefault="00D662C8" w:rsidP="00AB3AF0">
            <w:r>
              <w:t>Accept it and display information</w:t>
            </w:r>
          </w:p>
        </w:tc>
        <w:tc>
          <w:tcPr>
            <w:tcW w:w="2835" w:type="dxa"/>
          </w:tcPr>
          <w:p w:rsidR="00D662C8" w:rsidRDefault="00D662C8" w:rsidP="00AB3AF0">
            <w:r>
              <w:t>Accepted and displayed information</w:t>
            </w:r>
          </w:p>
        </w:tc>
        <w:tc>
          <w:tcPr>
            <w:tcW w:w="821" w:type="dxa"/>
          </w:tcPr>
          <w:p w:rsidR="00D662C8" w:rsidRDefault="00D662C8" w:rsidP="00AB3AF0">
            <w:r>
              <w:t>Pass</w:t>
            </w:r>
          </w:p>
        </w:tc>
      </w:tr>
      <w:tr w:rsidR="00D662C8" w:rsidTr="000E165C">
        <w:trPr>
          <w:trHeight w:val="1594"/>
        </w:trPr>
        <w:tc>
          <w:tcPr>
            <w:tcW w:w="959" w:type="dxa"/>
          </w:tcPr>
          <w:p w:rsidR="00D662C8" w:rsidRDefault="00D662C8" w:rsidP="00AB3AF0">
            <w:r>
              <w:t>12</w:t>
            </w:r>
          </w:p>
        </w:tc>
        <w:tc>
          <w:tcPr>
            <w:tcW w:w="2410" w:type="dxa"/>
          </w:tcPr>
          <w:p w:rsidR="00D662C8" w:rsidRDefault="00D662C8" w:rsidP="00D662C8">
            <w:r>
              <w:t>Would you like to:</w:t>
            </w:r>
          </w:p>
          <w:p w:rsidR="00D662C8" w:rsidRDefault="00D662C8" w:rsidP="00D662C8">
            <w:r>
              <w:t>a.search for an estimate</w:t>
            </w:r>
          </w:p>
          <w:p w:rsidR="00D662C8" w:rsidRDefault="00D662C8" w:rsidP="00D662C8">
            <w:r>
              <w:t>b.Display outstanding payments</w:t>
            </w:r>
          </w:p>
          <w:p w:rsidR="00D662C8" w:rsidRDefault="00D662C8" w:rsidP="00D662C8">
            <w:r>
              <w:t>c.Display total revenue</w:t>
            </w:r>
          </w:p>
          <w:p w:rsidR="00D662C8" w:rsidRDefault="00D662C8" w:rsidP="00D662C8">
            <w:r>
              <w:t>Q.Quit</w:t>
            </w:r>
          </w:p>
        </w:tc>
        <w:tc>
          <w:tcPr>
            <w:tcW w:w="4252" w:type="dxa"/>
          </w:tcPr>
          <w:p w:rsidR="00D662C8" w:rsidRDefault="00D662C8" w:rsidP="00AB3AF0">
            <w:r>
              <w:t>“3”</w:t>
            </w:r>
          </w:p>
        </w:tc>
        <w:tc>
          <w:tcPr>
            <w:tcW w:w="3686" w:type="dxa"/>
          </w:tcPr>
          <w:p w:rsidR="00D662C8" w:rsidRDefault="00D662C8" w:rsidP="00726499">
            <w:r>
              <w:t>Error</w:t>
            </w:r>
          </w:p>
        </w:tc>
        <w:tc>
          <w:tcPr>
            <w:tcW w:w="2835" w:type="dxa"/>
          </w:tcPr>
          <w:p w:rsidR="00D662C8" w:rsidRDefault="00D662C8" w:rsidP="00726499">
            <w:r>
              <w:t>Accepted and saved</w:t>
            </w:r>
          </w:p>
        </w:tc>
        <w:tc>
          <w:tcPr>
            <w:tcW w:w="821" w:type="dxa"/>
          </w:tcPr>
          <w:p w:rsidR="00D662C8" w:rsidRDefault="00D662C8" w:rsidP="00726499">
            <w:r>
              <w:t>Fail</w:t>
            </w:r>
          </w:p>
        </w:tc>
      </w:tr>
      <w:tr w:rsidR="00D662C8" w:rsidTr="000E165C">
        <w:trPr>
          <w:trHeight w:val="1594"/>
        </w:trPr>
        <w:tc>
          <w:tcPr>
            <w:tcW w:w="959" w:type="dxa"/>
          </w:tcPr>
          <w:p w:rsidR="00D662C8" w:rsidRDefault="00D662C8" w:rsidP="00D662C8">
            <w:r>
              <w:lastRenderedPageBreak/>
              <w:t>13</w:t>
            </w:r>
          </w:p>
        </w:tc>
        <w:tc>
          <w:tcPr>
            <w:tcW w:w="2410" w:type="dxa"/>
          </w:tcPr>
          <w:p w:rsidR="00D662C8" w:rsidRDefault="00D662C8" w:rsidP="0006136A">
            <w:r>
              <w:t>Would you like to:</w:t>
            </w:r>
          </w:p>
          <w:p w:rsidR="00D662C8" w:rsidRDefault="00D662C8" w:rsidP="0006136A">
            <w:r>
              <w:t>a.search for an estimate</w:t>
            </w:r>
          </w:p>
          <w:p w:rsidR="00D662C8" w:rsidRDefault="00D662C8" w:rsidP="0006136A">
            <w:r>
              <w:t>b.Display outstanding payments</w:t>
            </w:r>
          </w:p>
          <w:p w:rsidR="00D662C8" w:rsidRDefault="00D662C8" w:rsidP="0006136A">
            <w:r>
              <w:t>c.Display total revenue</w:t>
            </w:r>
          </w:p>
          <w:p w:rsidR="00D662C8" w:rsidRDefault="00D662C8" w:rsidP="0006136A">
            <w:r>
              <w:t>Q.Quit</w:t>
            </w:r>
          </w:p>
        </w:tc>
        <w:tc>
          <w:tcPr>
            <w:tcW w:w="4252" w:type="dxa"/>
          </w:tcPr>
          <w:p w:rsidR="00D662C8" w:rsidRDefault="00D662C8" w:rsidP="00D662C8">
            <w:r>
              <w:t>“Q”</w:t>
            </w:r>
          </w:p>
        </w:tc>
        <w:tc>
          <w:tcPr>
            <w:tcW w:w="3686" w:type="dxa"/>
          </w:tcPr>
          <w:p w:rsidR="00D662C8" w:rsidRDefault="00D662C8" w:rsidP="0006136A">
            <w:r>
              <w:t>Accepted and does nothing</w:t>
            </w:r>
          </w:p>
        </w:tc>
        <w:tc>
          <w:tcPr>
            <w:tcW w:w="2835" w:type="dxa"/>
          </w:tcPr>
          <w:p w:rsidR="00D662C8" w:rsidRDefault="00D662C8" w:rsidP="0006136A">
            <w:r>
              <w:t>Accepted and did nothing</w:t>
            </w:r>
            <w:bookmarkStart w:id="0" w:name="_GoBack"/>
            <w:bookmarkEnd w:id="0"/>
          </w:p>
        </w:tc>
        <w:tc>
          <w:tcPr>
            <w:tcW w:w="821" w:type="dxa"/>
          </w:tcPr>
          <w:p w:rsidR="00D662C8" w:rsidRDefault="00D662C8" w:rsidP="0006136A">
            <w:r>
              <w:t>Pass</w:t>
            </w:r>
          </w:p>
        </w:tc>
      </w:tr>
    </w:tbl>
    <w:p w:rsidR="000E165C" w:rsidRDefault="000E165C"/>
    <w:sectPr w:rsidR="000E165C" w:rsidSect="00FE1A5E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65C" w:rsidRDefault="000E165C" w:rsidP="00457DD6">
      <w:pPr>
        <w:spacing w:after="0" w:line="240" w:lineRule="auto"/>
      </w:pPr>
      <w:r>
        <w:separator/>
      </w:r>
    </w:p>
  </w:endnote>
  <w:endnote w:type="continuationSeparator" w:id="0">
    <w:p w:rsidR="000E165C" w:rsidRDefault="000E165C" w:rsidP="00457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65C" w:rsidRDefault="000E165C" w:rsidP="00457DD6">
      <w:pPr>
        <w:spacing w:after="0" w:line="240" w:lineRule="auto"/>
      </w:pPr>
      <w:r>
        <w:separator/>
      </w:r>
    </w:p>
  </w:footnote>
  <w:footnote w:type="continuationSeparator" w:id="0">
    <w:p w:rsidR="000E165C" w:rsidRDefault="000E165C" w:rsidP="00457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65C" w:rsidRDefault="000E165C">
    <w:pPr>
      <w:pStyle w:val="Header"/>
    </w:pPr>
    <w:r>
      <w:t>Test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1A5E"/>
    <w:rsid w:val="00025C95"/>
    <w:rsid w:val="00065873"/>
    <w:rsid w:val="00083357"/>
    <w:rsid w:val="000A10CE"/>
    <w:rsid w:val="000E165C"/>
    <w:rsid w:val="0016115E"/>
    <w:rsid w:val="0031475E"/>
    <w:rsid w:val="00317DDD"/>
    <w:rsid w:val="00374A69"/>
    <w:rsid w:val="00375ADB"/>
    <w:rsid w:val="003B0F1A"/>
    <w:rsid w:val="00420AFB"/>
    <w:rsid w:val="004306E8"/>
    <w:rsid w:val="00457DD6"/>
    <w:rsid w:val="00462651"/>
    <w:rsid w:val="00481788"/>
    <w:rsid w:val="0048606E"/>
    <w:rsid w:val="004A6778"/>
    <w:rsid w:val="00562C84"/>
    <w:rsid w:val="00587A69"/>
    <w:rsid w:val="006D0CD9"/>
    <w:rsid w:val="0070667B"/>
    <w:rsid w:val="007532A1"/>
    <w:rsid w:val="00757D05"/>
    <w:rsid w:val="008145C6"/>
    <w:rsid w:val="00846E5B"/>
    <w:rsid w:val="008947AC"/>
    <w:rsid w:val="00897964"/>
    <w:rsid w:val="008A1442"/>
    <w:rsid w:val="008D75DB"/>
    <w:rsid w:val="009875ED"/>
    <w:rsid w:val="0098767F"/>
    <w:rsid w:val="00B36C36"/>
    <w:rsid w:val="00B50FF0"/>
    <w:rsid w:val="00BD1921"/>
    <w:rsid w:val="00BE7FE4"/>
    <w:rsid w:val="00C55627"/>
    <w:rsid w:val="00CA37C3"/>
    <w:rsid w:val="00CA7718"/>
    <w:rsid w:val="00CE325F"/>
    <w:rsid w:val="00CF1A2F"/>
    <w:rsid w:val="00D0587B"/>
    <w:rsid w:val="00D1719B"/>
    <w:rsid w:val="00D50709"/>
    <w:rsid w:val="00D6012A"/>
    <w:rsid w:val="00D65CC2"/>
    <w:rsid w:val="00D662C8"/>
    <w:rsid w:val="00DC1C74"/>
    <w:rsid w:val="00E00570"/>
    <w:rsid w:val="00E6693A"/>
    <w:rsid w:val="00E8013E"/>
    <w:rsid w:val="00EC2507"/>
    <w:rsid w:val="00F0365E"/>
    <w:rsid w:val="00F067A6"/>
    <w:rsid w:val="00F40D8A"/>
    <w:rsid w:val="00F65462"/>
    <w:rsid w:val="00F871BF"/>
    <w:rsid w:val="00FE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1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57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7DD6"/>
  </w:style>
  <w:style w:type="paragraph" w:styleId="Footer">
    <w:name w:val="footer"/>
    <w:basedOn w:val="Normal"/>
    <w:link w:val="FooterChar"/>
    <w:uiPriority w:val="99"/>
    <w:semiHidden/>
    <w:unhideWhenUsed/>
    <w:rsid w:val="00457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7D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5E6333DA</Template>
  <TotalTime>73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</dc:creator>
  <cp:lastModifiedBy>#</cp:lastModifiedBy>
  <cp:revision>6</cp:revision>
  <dcterms:created xsi:type="dcterms:W3CDTF">2014-12-03T10:56:00Z</dcterms:created>
  <dcterms:modified xsi:type="dcterms:W3CDTF">2016-01-27T09:29:00Z</dcterms:modified>
</cp:coreProperties>
</file>